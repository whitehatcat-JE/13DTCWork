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12F51" w:rsidRPr="00B12F51" w14:paraId="0F1C9E36" w14:textId="77777777" w:rsidTr="00B12F51">
        <w:trPr>
          <w:trHeight w:val="567"/>
        </w:trPr>
        <w:tc>
          <w:tcPr>
            <w:tcW w:w="2263" w:type="dxa"/>
            <w:vAlign w:val="center"/>
          </w:tcPr>
          <w:p w14:paraId="2E9E19BD" w14:textId="77777777" w:rsidR="00B12F51" w:rsidRPr="00B12F51" w:rsidRDefault="00B12F51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2F51">
              <w:rPr>
                <w:rFonts w:ascii="Arial" w:hAnsi="Arial" w:cs="Arial"/>
                <w:b/>
                <w:bCs/>
                <w:sz w:val="20"/>
                <w:szCs w:val="20"/>
              </w:rPr>
              <w:t>Student’s name</w:t>
            </w:r>
          </w:p>
        </w:tc>
        <w:tc>
          <w:tcPr>
            <w:tcW w:w="6753" w:type="dxa"/>
            <w:vAlign w:val="center"/>
          </w:tcPr>
          <w:p w14:paraId="024E40E7" w14:textId="77777777" w:rsidR="00B12F51" w:rsidRPr="00B12F51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Jayden</w:t>
            </w:r>
          </w:p>
        </w:tc>
      </w:tr>
      <w:tr w:rsidR="00B12F51" w:rsidRPr="00B12F51" w14:paraId="3CFE058B" w14:textId="77777777" w:rsidTr="00B12F51">
        <w:trPr>
          <w:trHeight w:val="567"/>
        </w:trPr>
        <w:tc>
          <w:tcPr>
            <w:tcW w:w="2263" w:type="dxa"/>
            <w:vAlign w:val="center"/>
          </w:tcPr>
          <w:p w14:paraId="57EE2B40" w14:textId="77777777" w:rsidR="00B12F51" w:rsidRPr="00B12F51" w:rsidRDefault="00B12F51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2F51">
              <w:rPr>
                <w:rFonts w:ascii="Arial" w:hAnsi="Arial" w:cs="Arial"/>
                <w:b/>
                <w:bCs/>
                <w:sz w:val="20"/>
                <w:szCs w:val="20"/>
              </w:rPr>
              <w:t>Design name/number</w:t>
            </w:r>
          </w:p>
        </w:tc>
        <w:tc>
          <w:tcPr>
            <w:tcW w:w="6753" w:type="dxa"/>
            <w:vAlign w:val="center"/>
          </w:tcPr>
          <w:p w14:paraId="66FE187B" w14:textId="77777777" w:rsidR="00B12F51" w:rsidRPr="00B12F51" w:rsidRDefault="00B12F51" w:rsidP="00B12F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F51" w:rsidRPr="00B12F51" w14:paraId="0AF6EBCE" w14:textId="77777777" w:rsidTr="00B12F51">
        <w:trPr>
          <w:trHeight w:val="567"/>
        </w:trPr>
        <w:tc>
          <w:tcPr>
            <w:tcW w:w="2263" w:type="dxa"/>
            <w:vAlign w:val="center"/>
          </w:tcPr>
          <w:p w14:paraId="78277DAF" w14:textId="77777777" w:rsidR="00B12F51" w:rsidRPr="00B12F51" w:rsidRDefault="00B12F51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2F51">
              <w:rPr>
                <w:rFonts w:ascii="Arial" w:hAnsi="Arial" w:cs="Arial"/>
                <w:b/>
                <w:bCs/>
                <w:sz w:val="20"/>
                <w:szCs w:val="20"/>
              </w:rPr>
              <w:t>Tester’s name</w:t>
            </w:r>
          </w:p>
        </w:tc>
        <w:tc>
          <w:tcPr>
            <w:tcW w:w="6753" w:type="dxa"/>
            <w:vAlign w:val="center"/>
          </w:tcPr>
          <w:p w14:paraId="1E0D9AC3" w14:textId="77777777" w:rsidR="00B12F51" w:rsidRPr="00B12F51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Luna</w:t>
            </w:r>
          </w:p>
        </w:tc>
      </w:tr>
    </w:tbl>
    <w:p w14:paraId="3DC103D2" w14:textId="77777777" w:rsidR="00B12F51" w:rsidRPr="00B12F51" w:rsidRDefault="00B12F5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8"/>
        <w:gridCol w:w="6799"/>
      </w:tblGrid>
      <w:tr w:rsidR="00B12F51" w:rsidRPr="00B12F51" w14:paraId="1FE0152B" w14:textId="77777777" w:rsidTr="00B12F51">
        <w:trPr>
          <w:trHeight w:val="2268"/>
        </w:trPr>
        <w:tc>
          <w:tcPr>
            <w:tcW w:w="2268" w:type="dxa"/>
            <w:vAlign w:val="center"/>
          </w:tcPr>
          <w:p w14:paraId="30BC5BCB" w14:textId="77777777"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Useful</w:t>
            </w:r>
          </w:p>
        </w:tc>
        <w:tc>
          <w:tcPr>
            <w:tcW w:w="6799" w:type="dxa"/>
            <w:shd w:val="clear" w:color="auto" w:fill="auto"/>
          </w:tcPr>
          <w:p w14:paraId="451A3FAE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14:paraId="1B09D440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 w:rsidRPr="005F434A">
              <w:rPr>
                <w:rFonts w:ascii="Arial" w:hAnsi="Arial" w:cs="Arial"/>
                <w:sz w:val="20"/>
                <w:szCs w:val="20"/>
              </w:rPr>
              <w:t>It looks</w:t>
            </w:r>
            <w:r>
              <w:rPr>
                <w:rFonts w:ascii="Arial" w:hAnsi="Arial" w:cs="Arial"/>
                <w:sz w:val="20"/>
                <w:szCs w:val="20"/>
              </w:rPr>
              <w:t xml:space="preserve"> like it’ll have a lot of information available to the user.</w:t>
            </w:r>
          </w:p>
          <w:p w14:paraId="63204D27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693CA9F5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14:paraId="5750FF35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hint text looks very long – this might give users too much information at once, maybe shorter hints could be better in some cases,</w:t>
            </w:r>
          </w:p>
          <w:p w14:paraId="595B80F9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66FBFCD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  <w:p w14:paraId="281DF22B" w14:textId="77777777" w:rsidR="005F434A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F51" w:rsidRPr="00B12F51" w14:paraId="6C2C5A75" w14:textId="77777777" w:rsidTr="00B12F51">
        <w:trPr>
          <w:trHeight w:val="2268"/>
        </w:trPr>
        <w:tc>
          <w:tcPr>
            <w:tcW w:w="2268" w:type="dxa"/>
            <w:vAlign w:val="center"/>
          </w:tcPr>
          <w:p w14:paraId="7298D947" w14:textId="77777777"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Usable</w:t>
            </w:r>
          </w:p>
        </w:tc>
        <w:tc>
          <w:tcPr>
            <w:tcW w:w="6799" w:type="dxa"/>
            <w:shd w:val="clear" w:color="auto" w:fill="auto"/>
          </w:tcPr>
          <w:p w14:paraId="6CD45DA5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14:paraId="2A196FAA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question pages seem very self-explanatory and easy to use</w:t>
            </w:r>
          </w:p>
          <w:p w14:paraId="2CDD95D0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4BC92A39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14:paraId="7F65A87E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 w:rsidRPr="005F434A">
              <w:rPr>
                <w:rFonts w:ascii="Arial" w:hAnsi="Arial" w:cs="Arial"/>
                <w:sz w:val="20"/>
                <w:szCs w:val="20"/>
              </w:rPr>
              <w:t>The h</w:t>
            </w:r>
            <w:r>
              <w:rPr>
                <w:rFonts w:ascii="Arial" w:hAnsi="Arial" w:cs="Arial"/>
                <w:sz w:val="20"/>
                <w:szCs w:val="20"/>
              </w:rPr>
              <w:t>omepage is quite cluttered – it might be easier to find lessons if there was more empty space. Also, I’m confused as to the difference between current/available quests and current/pending classes.</w:t>
            </w:r>
          </w:p>
          <w:p w14:paraId="79FDD72A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1A346DF5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  <w:p w14:paraId="686B01AE" w14:textId="77777777" w:rsidR="005F434A" w:rsidRPr="005F434A" w:rsidRDefault="005F434A" w:rsidP="005F43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progress bar when doing questions might be nice.</w:t>
            </w:r>
          </w:p>
        </w:tc>
      </w:tr>
      <w:tr w:rsidR="00B12F51" w:rsidRPr="00B12F51" w14:paraId="5C318E37" w14:textId="77777777" w:rsidTr="00B12F51">
        <w:trPr>
          <w:trHeight w:val="2268"/>
        </w:trPr>
        <w:tc>
          <w:tcPr>
            <w:tcW w:w="2268" w:type="dxa"/>
            <w:vAlign w:val="center"/>
          </w:tcPr>
          <w:p w14:paraId="7C972A12" w14:textId="77777777"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Findable</w:t>
            </w:r>
          </w:p>
        </w:tc>
        <w:tc>
          <w:tcPr>
            <w:tcW w:w="6799" w:type="dxa"/>
            <w:shd w:val="clear" w:color="auto" w:fill="auto"/>
          </w:tcPr>
          <w:p w14:paraId="4E35E036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14:paraId="03E75236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 w:rsidRPr="005F434A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t’s very easy to find all the available lessons…</w:t>
            </w:r>
          </w:p>
          <w:p w14:paraId="5C4985E2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0BA205A6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14:paraId="61BF5CE9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055C4BE9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  <w:p w14:paraId="40D8E763" w14:textId="77777777" w:rsidR="005F434A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however, it would be nice to have a list of all the classes, both that the user has taken and that they have completed.</w:t>
            </w:r>
          </w:p>
        </w:tc>
      </w:tr>
      <w:tr w:rsidR="00B12F51" w:rsidRPr="00B12F51" w14:paraId="0778E5D4" w14:textId="77777777" w:rsidTr="00B12F51">
        <w:trPr>
          <w:trHeight w:val="2268"/>
        </w:trPr>
        <w:tc>
          <w:tcPr>
            <w:tcW w:w="2268" w:type="dxa"/>
            <w:vAlign w:val="center"/>
          </w:tcPr>
          <w:p w14:paraId="7429B83B" w14:textId="77777777"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Credible</w:t>
            </w:r>
          </w:p>
        </w:tc>
        <w:tc>
          <w:tcPr>
            <w:tcW w:w="6799" w:type="dxa"/>
            <w:shd w:val="clear" w:color="auto" w:fill="auto"/>
          </w:tcPr>
          <w:p w14:paraId="7F8DB0FB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14:paraId="79CB8FA1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 w:rsidRPr="005F434A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t looks like a good learning tool</w:t>
            </w:r>
          </w:p>
          <w:p w14:paraId="11521CD6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1628EF46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14:paraId="3B700661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53B188AF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5CD58C6C" w14:textId="77777777" w:rsidR="00B12F51" w:rsidRP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  <w:tr w:rsidR="00B12F51" w:rsidRPr="00B12F51" w14:paraId="63D073B5" w14:textId="77777777" w:rsidTr="00B12F51">
        <w:trPr>
          <w:trHeight w:val="2268"/>
        </w:trPr>
        <w:tc>
          <w:tcPr>
            <w:tcW w:w="2268" w:type="dxa"/>
            <w:vAlign w:val="center"/>
          </w:tcPr>
          <w:p w14:paraId="44159A48" w14:textId="77777777"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Desirable</w:t>
            </w:r>
          </w:p>
        </w:tc>
        <w:tc>
          <w:tcPr>
            <w:tcW w:w="6799" w:type="dxa"/>
            <w:shd w:val="clear" w:color="auto" w:fill="auto"/>
          </w:tcPr>
          <w:p w14:paraId="0BCC92B4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14:paraId="4224AF00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 w:rsidRPr="005F434A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 like the points system – I think it’ll definitely cause the user to want to use the site more.</w:t>
            </w:r>
          </w:p>
          <w:p w14:paraId="145A61E7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6A6A98A8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14:paraId="166F58A6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 w:rsidRPr="005F434A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s I said, the design is a bit cluttered in places. Also, without the hint showing up, the question page will look unbalanced.</w:t>
            </w:r>
          </w:p>
          <w:p w14:paraId="48A89632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0696D75B" w14:textId="77777777" w:rsidR="00B12F51" w:rsidRP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  <w:tr w:rsidR="00B12F51" w:rsidRPr="00B12F51" w14:paraId="4B39DC89" w14:textId="77777777" w:rsidTr="00B12F51">
        <w:trPr>
          <w:trHeight w:val="2268"/>
        </w:trPr>
        <w:tc>
          <w:tcPr>
            <w:tcW w:w="2268" w:type="dxa"/>
            <w:vAlign w:val="center"/>
          </w:tcPr>
          <w:p w14:paraId="4EF3C2B1" w14:textId="77777777"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Accessible</w:t>
            </w:r>
          </w:p>
        </w:tc>
        <w:tc>
          <w:tcPr>
            <w:tcW w:w="6799" w:type="dxa"/>
            <w:shd w:val="clear" w:color="auto" w:fill="auto"/>
          </w:tcPr>
          <w:p w14:paraId="7880D544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14:paraId="01829129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 w:rsidRPr="005F434A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 like how the hint system allows students to learn at their own pace.</w:t>
            </w:r>
          </w:p>
          <w:p w14:paraId="09078453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006C2100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14:paraId="4F3AA87F" w14:textId="77777777" w:rsidR="00B12F51" w:rsidRPr="005F434A" w:rsidRDefault="005F434A" w:rsidP="00B12F51">
            <w:pPr>
              <w:rPr>
                <w:rFonts w:ascii="Arial" w:hAnsi="Arial" w:cs="Arial"/>
                <w:sz w:val="20"/>
                <w:szCs w:val="20"/>
              </w:rPr>
            </w:pPr>
            <w:r w:rsidRPr="005F434A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he large amount of text could be overwhelming or hard to parse, it might be good to cut it down.</w:t>
            </w:r>
          </w:p>
          <w:p w14:paraId="185EE7C5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0BEE2CD0" w14:textId="77777777" w:rsidR="00B12F51" w:rsidRP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  <w:tr w:rsidR="00B12F51" w:rsidRPr="00B12F51" w14:paraId="7B863210" w14:textId="77777777" w:rsidTr="00B12F51">
        <w:trPr>
          <w:trHeight w:val="2268"/>
        </w:trPr>
        <w:tc>
          <w:tcPr>
            <w:tcW w:w="2268" w:type="dxa"/>
            <w:vAlign w:val="center"/>
          </w:tcPr>
          <w:p w14:paraId="05CE5DB9" w14:textId="77777777" w:rsidR="00B12F51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Valuable</w:t>
            </w:r>
          </w:p>
        </w:tc>
        <w:tc>
          <w:tcPr>
            <w:tcW w:w="6799" w:type="dxa"/>
            <w:shd w:val="clear" w:color="auto" w:fill="auto"/>
          </w:tcPr>
          <w:p w14:paraId="58EE2F8A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14:paraId="44A296DA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C81FB3E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11904F65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14:paraId="68428F4F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5C80BDB0" w14:textId="77777777" w:rsid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51F9E9AB" w14:textId="77777777" w:rsidR="00B12F51" w:rsidRPr="00B12F51" w:rsidRDefault="00B12F51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  <w:tr w:rsidR="00E35CEE" w:rsidRPr="00B12F51" w14:paraId="127BCA06" w14:textId="77777777" w:rsidTr="007B6728">
        <w:trPr>
          <w:trHeight w:val="4546"/>
        </w:trPr>
        <w:tc>
          <w:tcPr>
            <w:tcW w:w="2268" w:type="dxa"/>
            <w:vAlign w:val="center"/>
          </w:tcPr>
          <w:p w14:paraId="663B940F" w14:textId="77777777" w:rsidR="00E35CEE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Nielsen’s 10 Usability Heuristics</w:t>
            </w:r>
          </w:p>
          <w:p w14:paraId="16ABF438" w14:textId="77777777" w:rsidR="00E35CEE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DC4C9FB" w14:textId="77777777" w:rsidR="00E35CEE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</w:t>
            </w:r>
          </w:p>
          <w:p w14:paraId="61858084" w14:textId="77777777" w:rsidR="00E35CEE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9A03C17" w14:textId="77777777" w:rsidR="00E35CEE" w:rsidRPr="00B12F51" w:rsidRDefault="00E35CEE" w:rsidP="00B12F5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Other notes</w:t>
            </w:r>
          </w:p>
        </w:tc>
        <w:tc>
          <w:tcPr>
            <w:tcW w:w="6799" w:type="dxa"/>
            <w:shd w:val="clear" w:color="auto" w:fill="auto"/>
          </w:tcPr>
          <w:p w14:paraId="732E2D06" w14:textId="77777777"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find good/useful:</w:t>
            </w:r>
          </w:p>
          <w:p w14:paraId="4D8223E2" w14:textId="77777777"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14A773BD" w14:textId="77777777"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770FDCF1" w14:textId="77777777"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could be improved (and how):</w:t>
            </w:r>
          </w:p>
          <w:p w14:paraId="369C0E1A" w14:textId="77777777"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1BD5BB5D" w14:textId="77777777" w:rsidR="00E35CEE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71818FEF" w14:textId="77777777" w:rsidR="00E35CEE" w:rsidRPr="00B12F51" w:rsidRDefault="00E35CEE" w:rsidP="00B12F5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Things I think are missing:</w:t>
            </w:r>
          </w:p>
        </w:tc>
      </w:tr>
    </w:tbl>
    <w:p w14:paraId="320207F2" w14:textId="09EBA813" w:rsidR="0077195F" w:rsidRDefault="0077195F"/>
    <w:p w14:paraId="309B864B" w14:textId="39062DD5" w:rsidR="002E5F81" w:rsidRDefault="002E5F81">
      <w:r>
        <w:t>Norbert--</w:t>
      </w:r>
    </w:p>
    <w:p w14:paraId="38609E00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can tell which quiz is complete, in progress, not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began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9A3F9D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setup for question look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good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874D2A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point system will keep people hooked for a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bit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EA82A16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B5D203" w14:textId="015B41F1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ev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–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(Take with a grain of salt)</w:t>
      </w:r>
    </w:p>
    <w:p w14:paraId="41467A88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Feels extremely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cluttered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7D78B26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nav bar feels out of place in terms of style (circle in a very bricky design style)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01FF2E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could have leaderboard instead of info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blurb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EA76166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Layout just doesn't feel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right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507028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6EB69CC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----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46AAF3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for completed questions maybe instead of diagonals put them horizontally across the screen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218FF38" w14:textId="7C2DF3B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layout feels weird again and is not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consistent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with the original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layout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040A78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have the cards be a bit bigger so that you have more space to work with maybe more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text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1272A3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 xml:space="preserve">have an option for filling in parts of the answer for the price of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points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0C4B745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B7CD05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----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413BCB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have the user select the correct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answer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C9FA1B5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maybe do something with all that empty space out of style again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30B50C1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is it all automatic? does it need clicking to carry on?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25D833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why do wrong answers give points?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AE3FF6E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what happens to the answer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box.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7CB162D" w14:textId="77777777" w:rsidR="002E5F81" w:rsidRDefault="002E5F81" w:rsidP="002E5F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not intuitive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21034FC" w14:textId="77777777" w:rsidR="002E5F81" w:rsidRDefault="002E5F81"/>
    <w:sectPr w:rsidR="002E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34A"/>
    <w:rsid w:val="001C191B"/>
    <w:rsid w:val="002E5F81"/>
    <w:rsid w:val="005F434A"/>
    <w:rsid w:val="006833D6"/>
    <w:rsid w:val="00746361"/>
    <w:rsid w:val="0077195F"/>
    <w:rsid w:val="00B12F51"/>
    <w:rsid w:val="00B3657D"/>
    <w:rsid w:val="00E3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01D9"/>
  <w15:chartTrackingRefBased/>
  <w15:docId w15:val="{1726950D-D836-45FF-8762-0432EC23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E5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E5F81"/>
  </w:style>
  <w:style w:type="character" w:customStyle="1" w:styleId="eop">
    <w:name w:val="eop"/>
    <w:basedOn w:val="DefaultParagraphFont"/>
    <w:rsid w:val="002E5F81"/>
  </w:style>
  <w:style w:type="character" w:customStyle="1" w:styleId="spellingerror">
    <w:name w:val="spellingerror"/>
    <w:basedOn w:val="DefaultParagraphFont"/>
    <w:rsid w:val="002E5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4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KESLU\Downloads\13DTM%20Usability%20testing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13DTM Usability testing template (1).dotx</Template>
  <TotalTime>25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wsprep</dc:creator>
  <cp:keywords/>
  <dc:description/>
  <cp:lastModifiedBy>Catty</cp:lastModifiedBy>
  <cp:revision>3</cp:revision>
  <dcterms:created xsi:type="dcterms:W3CDTF">2021-05-18T02:26:00Z</dcterms:created>
  <dcterms:modified xsi:type="dcterms:W3CDTF">2021-06-09T21:44:00Z</dcterms:modified>
</cp:coreProperties>
</file>
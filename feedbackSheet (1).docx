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74E33" w14:textId="77777777" w:rsidR="00B7072D" w:rsidRPr="0098635B" w:rsidRDefault="00B7072D" w:rsidP="0098635B">
      <w:pPr>
        <w:pStyle w:val="Title"/>
      </w:pPr>
      <w:r w:rsidRPr="0098635B">
        <w:t>Design feedback</w:t>
      </w:r>
    </w:p>
    <w:p w14:paraId="3D0FC1A3" w14:textId="77777777" w:rsidR="00B7072D" w:rsidRPr="0098635B" w:rsidRDefault="00B7072D" w:rsidP="0098635B">
      <w:pPr>
        <w:pStyle w:val="Heading1"/>
      </w:pPr>
      <w:r w:rsidRPr="0098635B">
        <w:t>Colour schemes</w:t>
      </w:r>
    </w:p>
    <w:p w14:paraId="20844C27" w14:textId="77777777" w:rsidR="00B7072D" w:rsidRPr="0098635B" w:rsidRDefault="00B7072D" w:rsidP="0098635B">
      <w:r w:rsidRPr="0098635B">
        <w:t xml:space="preserve">Paste your colour schemes </w:t>
      </w:r>
      <w:r w:rsidR="003B7FBE" w:rsidRPr="0098635B">
        <w:t>on one page here</w:t>
      </w:r>
    </w:p>
    <w:p w14:paraId="0E6A4804" w14:textId="245613F9" w:rsidR="00B7072D" w:rsidRDefault="00B7072D" w:rsidP="0098635B">
      <w:r>
        <w:t>1.</w:t>
      </w:r>
      <w:r w:rsidR="00F23E5A" w:rsidRPr="00F23E5A">
        <w:rPr>
          <w:rFonts w:ascii="Segoe UI" w:hAnsi="Segoe UI" w:cs="Segoe UI"/>
          <w:noProof/>
          <w:sz w:val="18"/>
          <w:szCs w:val="18"/>
        </w:rPr>
        <w:t xml:space="preserve"> </w:t>
      </w:r>
      <w:r w:rsidR="00F23E5A">
        <w:rPr>
          <w:rFonts w:ascii="Segoe UI" w:hAnsi="Segoe UI" w:cs="Segoe UI"/>
          <w:noProof/>
          <w:sz w:val="18"/>
          <w:szCs w:val="18"/>
          <w:lang w:val="en-NZ" w:eastAsia="en-NZ"/>
        </w:rPr>
        <w:drawing>
          <wp:inline distT="0" distB="0" distL="0" distR="0" wp14:anchorId="6322DE9F" wp14:editId="18DF010C">
            <wp:extent cx="6645910" cy="1589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7EBF" w14:textId="1A3F9510" w:rsidR="00B7072D" w:rsidRDefault="00B7072D" w:rsidP="0098635B">
      <w:r>
        <w:t>2.</w:t>
      </w:r>
      <w:r w:rsidR="00F23E5A" w:rsidRPr="00F23E5A">
        <w:rPr>
          <w:rFonts w:ascii="Segoe UI" w:hAnsi="Segoe UI" w:cs="Segoe UI"/>
          <w:noProof/>
          <w:sz w:val="18"/>
          <w:szCs w:val="18"/>
        </w:rPr>
        <w:t xml:space="preserve"> </w:t>
      </w:r>
      <w:r w:rsidR="00F23E5A">
        <w:rPr>
          <w:rFonts w:ascii="Segoe UI" w:hAnsi="Segoe UI" w:cs="Segoe UI"/>
          <w:noProof/>
          <w:sz w:val="18"/>
          <w:szCs w:val="18"/>
          <w:lang w:val="en-NZ" w:eastAsia="en-NZ"/>
        </w:rPr>
        <w:drawing>
          <wp:inline distT="0" distB="0" distL="0" distR="0" wp14:anchorId="26D883FD" wp14:editId="45A1EE3D">
            <wp:extent cx="6645910" cy="16738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2F30" w14:textId="52351594" w:rsidR="00B7072D" w:rsidRDefault="00B7072D" w:rsidP="0098635B">
      <w:r>
        <w:t>3.</w:t>
      </w:r>
      <w:r w:rsidR="00F23E5A" w:rsidRPr="00F23E5A">
        <w:rPr>
          <w:noProof/>
        </w:rPr>
        <w:t xml:space="preserve"> </w:t>
      </w:r>
      <w:r w:rsidR="00F23E5A">
        <w:rPr>
          <w:noProof/>
          <w:lang w:val="en-NZ" w:eastAsia="en-NZ"/>
        </w:rPr>
        <w:drawing>
          <wp:inline distT="0" distB="0" distL="0" distR="0" wp14:anchorId="28110564" wp14:editId="43EDFF9F">
            <wp:extent cx="6645910" cy="1639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416C" w14:textId="77777777" w:rsidR="00B7072D" w:rsidRDefault="00B7072D" w:rsidP="0098635B">
      <w:pPr>
        <w:pStyle w:val="Heading1"/>
      </w:pPr>
      <w:r>
        <w:t>Font pairs</w:t>
      </w:r>
    </w:p>
    <w:p w14:paraId="097D7ED1" w14:textId="77777777" w:rsidR="00B7072D" w:rsidRDefault="00B7072D" w:rsidP="0098635B">
      <w:r>
        <w:t xml:space="preserve">Paste your font schemes </w:t>
      </w:r>
      <w:r w:rsidR="003B7FBE">
        <w:t xml:space="preserve">on one page </w:t>
      </w:r>
      <w:r>
        <w:t>here</w:t>
      </w:r>
    </w:p>
    <w:p w14:paraId="66096B5B" w14:textId="2CF392D3" w:rsidR="006713F7" w:rsidRDefault="00B7072D" w:rsidP="006713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1.</w:t>
      </w:r>
      <w:r w:rsidR="006713F7" w:rsidRPr="006713F7">
        <w:rPr>
          <w:rFonts w:eastAsia="Arial"/>
          <w:noProof/>
          <w:lang w:val="en-GB"/>
        </w:rPr>
        <w:t xml:space="preserve"> </w:t>
      </w:r>
      <w:r w:rsidR="006713F7">
        <w:rPr>
          <w:rFonts w:ascii="Arial" w:eastAsia="Arial" w:hAnsi="Arial" w:cs="Arial"/>
          <w:noProof/>
        </w:rPr>
        <w:drawing>
          <wp:inline distT="0" distB="0" distL="0" distR="0" wp14:anchorId="5FAF0BB0" wp14:editId="59605792">
            <wp:extent cx="27813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3F7">
        <w:rPr>
          <w:rStyle w:val="eop"/>
          <w:rFonts w:ascii="Calibri" w:hAnsi="Calibri" w:cs="Calibri"/>
          <w:sz w:val="22"/>
          <w:szCs w:val="22"/>
        </w:rPr>
        <w:t> </w:t>
      </w:r>
    </w:p>
    <w:p w14:paraId="126873BA" w14:textId="77777777" w:rsidR="006713F7" w:rsidRDefault="006713F7" w:rsidP="006713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00C66CF" wp14:editId="56D10D2E">
            <wp:extent cx="2295525" cy="2207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35" cy="2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76BC58" w14:textId="4C2C6F1A" w:rsidR="00B7072D" w:rsidRDefault="00B7072D" w:rsidP="0098635B"/>
    <w:p w14:paraId="306DC454" w14:textId="77777777" w:rsidR="00B33225" w:rsidRDefault="00B7072D" w:rsidP="00B33225">
      <w:r>
        <w:t>2.</w:t>
      </w:r>
    </w:p>
    <w:p w14:paraId="7E11912B" w14:textId="77777777" w:rsidR="00B33225" w:rsidRDefault="00B33225" w:rsidP="00B332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3A31538" wp14:editId="2271A664">
            <wp:extent cx="25336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B29D8" w14:textId="77777777" w:rsidR="00B33225" w:rsidRDefault="00B33225" w:rsidP="00B332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0901C6" wp14:editId="5D95F2A7">
            <wp:extent cx="2257425" cy="215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77" cy="2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243A16" w14:textId="7880E376" w:rsidR="00B7072D" w:rsidRDefault="00B7072D" w:rsidP="0098635B"/>
    <w:p w14:paraId="39219C67" w14:textId="77777777" w:rsidR="00C56A1E" w:rsidRDefault="00B7072D" w:rsidP="00C56A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3</w:t>
      </w:r>
      <w:r w:rsidR="00F3790D">
        <w:t>.</w:t>
      </w:r>
    </w:p>
    <w:p w14:paraId="5979DF9A" w14:textId="77777777" w:rsidR="00C56A1E" w:rsidRDefault="00C56A1E" w:rsidP="00C56A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16A0B4A" wp14:editId="3C3FF5F1">
            <wp:extent cx="28098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D527B9" w14:textId="00D3F2B7" w:rsidR="00F3790D" w:rsidRPr="00C56A1E" w:rsidRDefault="00C56A1E" w:rsidP="00C56A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CCAF324" wp14:editId="10DEAF0E">
            <wp:extent cx="2228850" cy="22757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73" cy="2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1B3DA" w14:textId="77777777" w:rsidR="00B7072D" w:rsidRDefault="00B7072D" w:rsidP="0098635B"/>
    <w:p w14:paraId="6A011A8F" w14:textId="77777777" w:rsidR="003B7FBE" w:rsidRDefault="003B7FBE" w:rsidP="0098635B"/>
    <w:p w14:paraId="6F3DB59E" w14:textId="3B092C9B" w:rsidR="00F23E5A" w:rsidRDefault="00F23E5A" w:rsidP="0098635B">
      <w:pPr>
        <w:sectPr w:rsidR="00F23E5A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6D5F51" w14:textId="1E91C887" w:rsidR="00865ADB" w:rsidRDefault="00115EBA" w:rsidP="0098635B">
      <w:pPr>
        <w:pStyle w:val="Heading2"/>
      </w:pPr>
      <w:r w:rsidRPr="0098635B">
        <w:t>Mock-up #1</w:t>
      </w:r>
    </w:p>
    <w:p w14:paraId="59C6B803" w14:textId="1B388781" w:rsidR="00F23E5A" w:rsidRPr="00F23E5A" w:rsidRDefault="00F23E5A" w:rsidP="00F23E5A">
      <w:r>
        <w:rPr>
          <w:noProof/>
          <w:lang w:val="en-NZ" w:eastAsia="en-NZ"/>
        </w:rPr>
        <w:drawing>
          <wp:inline distT="0" distB="0" distL="0" distR="0" wp14:anchorId="62B3234C" wp14:editId="03824B66">
            <wp:extent cx="6645910" cy="3895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7613" w14:textId="77777777" w:rsidR="0036480B" w:rsidRDefault="0036480B" w:rsidP="0098635B"/>
    <w:p w14:paraId="723493F6" w14:textId="77777777" w:rsidR="0036480B" w:rsidRPr="0036480B" w:rsidRDefault="0036480B" w:rsidP="0098635B">
      <w:pPr>
        <w:pStyle w:val="ListParagraph"/>
        <w:numPr>
          <w:ilvl w:val="0"/>
          <w:numId w:val="1"/>
        </w:numPr>
      </w:pPr>
      <w:r w:rsidRPr="0036480B">
        <w:t xml:space="preserve">Circle/highlight the words that come to mind when you look at </w:t>
      </w:r>
      <w:r w:rsidR="00E54367">
        <w:t xml:space="preserve">the </w:t>
      </w:r>
      <w:r w:rsidR="00E54367" w:rsidRPr="00115EBA">
        <w:rPr>
          <w:b/>
          <w:bCs/>
        </w:rPr>
        <w:t>colour</w:t>
      </w:r>
      <w:r w:rsidR="00E54367">
        <w:t xml:space="preserve"> </w:t>
      </w:r>
      <w:r w:rsidRPr="0036480B">
        <w:t>scheme.</w:t>
      </w:r>
    </w:p>
    <w:p w14:paraId="661D3522" w14:textId="77777777" w:rsidR="005F2B7F" w:rsidRPr="005F2B7F" w:rsidRDefault="005F2B7F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632E59" w14:paraId="01FA5541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98C416E" w14:textId="77777777" w:rsidR="00632E59" w:rsidRDefault="00407D9D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64B6D7E6" w14:textId="77777777" w:rsidR="00632E59" w:rsidRDefault="0024303D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55858292" w14:textId="77777777" w:rsidR="00632E59" w:rsidRDefault="00200B56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7DEF0A14" w14:textId="77777777" w:rsidR="00632E59" w:rsidRDefault="00856CFE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5662A8CF" w14:textId="77777777" w:rsidR="00632E59" w:rsidRDefault="00E1275C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21F2FDAB" w14:textId="77777777" w:rsidR="00632E59" w:rsidRDefault="00DC472B" w:rsidP="0098635B">
            <w:r>
              <w:t>Relaxed</w:t>
            </w:r>
          </w:p>
        </w:tc>
      </w:tr>
      <w:tr w:rsidR="00632E59" w14:paraId="7A52B64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7BA540B4" w14:textId="77777777" w:rsidR="00632E59" w:rsidRDefault="00200B56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0DB02C09" w14:textId="77777777" w:rsidR="00632E59" w:rsidRDefault="00200B56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3A961C61" w14:textId="77777777" w:rsidR="00632E59" w:rsidRDefault="00DC472B" w:rsidP="0098635B">
            <w:r>
              <w:t>Engaging</w:t>
            </w:r>
          </w:p>
        </w:tc>
        <w:tc>
          <w:tcPr>
            <w:tcW w:w="1503" w:type="dxa"/>
            <w:vAlign w:val="center"/>
          </w:tcPr>
          <w:p w14:paraId="2BCB772D" w14:textId="77777777" w:rsidR="00632E59" w:rsidRDefault="00200B56" w:rsidP="0098635B">
            <w:r>
              <w:t>Clever</w:t>
            </w:r>
          </w:p>
        </w:tc>
        <w:tc>
          <w:tcPr>
            <w:tcW w:w="1503" w:type="dxa"/>
            <w:vAlign w:val="center"/>
          </w:tcPr>
          <w:p w14:paraId="37A7CD31" w14:textId="77777777" w:rsidR="00632E59" w:rsidRDefault="00E1275C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3B77B475" w14:textId="77777777" w:rsidR="00632E59" w:rsidRDefault="005F2B7F" w:rsidP="0098635B">
            <w:r>
              <w:t>Cold</w:t>
            </w:r>
          </w:p>
        </w:tc>
      </w:tr>
      <w:tr w:rsidR="00632E59" w14:paraId="3148E963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228CB51" w14:textId="77777777" w:rsidR="00632E59" w:rsidRDefault="00200B56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020CBB5F" w14:textId="77777777" w:rsidR="00632E59" w:rsidRDefault="00527999" w:rsidP="0098635B">
            <w:r>
              <w:t>Trustworthy</w:t>
            </w:r>
          </w:p>
        </w:tc>
        <w:tc>
          <w:tcPr>
            <w:tcW w:w="1503" w:type="dxa"/>
            <w:vAlign w:val="center"/>
          </w:tcPr>
          <w:p w14:paraId="3D7CCFED" w14:textId="77777777" w:rsidR="00632E59" w:rsidRDefault="00E1275C" w:rsidP="0098635B">
            <w:r>
              <w:t>Playful</w:t>
            </w:r>
          </w:p>
        </w:tc>
        <w:tc>
          <w:tcPr>
            <w:tcW w:w="1503" w:type="dxa"/>
            <w:vAlign w:val="center"/>
          </w:tcPr>
          <w:p w14:paraId="78419B93" w14:textId="77777777" w:rsidR="00632E59" w:rsidRDefault="00DC472B" w:rsidP="0098635B">
            <w:r w:rsidRPr="004702A1">
              <w:t>Interesting</w:t>
            </w:r>
          </w:p>
        </w:tc>
        <w:tc>
          <w:tcPr>
            <w:tcW w:w="1503" w:type="dxa"/>
            <w:vAlign w:val="center"/>
          </w:tcPr>
          <w:p w14:paraId="07FA5D80" w14:textId="77777777" w:rsidR="00632E59" w:rsidRDefault="005F2B7F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2AE1BE29" w14:textId="77777777" w:rsidR="00632E59" w:rsidRDefault="00200B56" w:rsidP="0098635B">
            <w:r>
              <w:t>Arrogant</w:t>
            </w:r>
          </w:p>
        </w:tc>
      </w:tr>
      <w:tr w:rsidR="00632E59" w14:paraId="620A07E5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52E412C" w14:textId="77777777" w:rsidR="00632E59" w:rsidRDefault="00527999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6A871664" w14:textId="77777777" w:rsidR="00632E59" w:rsidRDefault="00E1275C" w:rsidP="0098635B">
            <w:r>
              <w:t>Sleek</w:t>
            </w:r>
          </w:p>
        </w:tc>
        <w:tc>
          <w:tcPr>
            <w:tcW w:w="1503" w:type="dxa"/>
            <w:vAlign w:val="center"/>
          </w:tcPr>
          <w:p w14:paraId="5B72D943" w14:textId="77777777" w:rsidR="00632E59" w:rsidRDefault="00856CFE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6005BE7F" w14:textId="77777777" w:rsidR="00632E59" w:rsidRDefault="00200B56" w:rsidP="0098635B">
            <w:r w:rsidRPr="004702A1">
              <w:rPr>
                <w:color w:val="FF0000"/>
              </w:rPr>
              <w:t>Confident</w:t>
            </w:r>
          </w:p>
        </w:tc>
        <w:tc>
          <w:tcPr>
            <w:tcW w:w="1503" w:type="dxa"/>
            <w:vAlign w:val="center"/>
          </w:tcPr>
          <w:p w14:paraId="576A0233" w14:textId="77777777" w:rsidR="00632E59" w:rsidRDefault="00DC472B" w:rsidP="0098635B">
            <w:r w:rsidRPr="004702A1">
              <w:rPr>
                <w:color w:val="FF0000"/>
              </w:rPr>
              <w:t>Chilled</w:t>
            </w:r>
          </w:p>
        </w:tc>
        <w:tc>
          <w:tcPr>
            <w:tcW w:w="1503" w:type="dxa"/>
            <w:vAlign w:val="center"/>
          </w:tcPr>
          <w:p w14:paraId="18E3463B" w14:textId="77777777" w:rsidR="00632E59" w:rsidRDefault="005F2B7F" w:rsidP="0098635B">
            <w:r>
              <w:t>Clinical</w:t>
            </w:r>
          </w:p>
        </w:tc>
      </w:tr>
      <w:tr w:rsidR="00632E59" w14:paraId="62509823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35DDBA74" w14:textId="77777777" w:rsidR="00632E59" w:rsidRDefault="00200B56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1646BAF3" w14:textId="77777777" w:rsidR="00632E59" w:rsidRDefault="00527999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327EC8B5" w14:textId="77777777" w:rsidR="00632E59" w:rsidRDefault="00527999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44E685B8" w14:textId="77777777" w:rsidR="00632E59" w:rsidRDefault="00856CFE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5AA4C600" w14:textId="77777777" w:rsidR="00632E59" w:rsidRDefault="00E1275C" w:rsidP="0098635B">
            <w:r w:rsidRPr="004702A1">
              <w:rPr>
                <w:color w:val="FF0000"/>
              </w:rPr>
              <w:t>Fun</w:t>
            </w:r>
          </w:p>
        </w:tc>
        <w:tc>
          <w:tcPr>
            <w:tcW w:w="1503" w:type="dxa"/>
            <w:vAlign w:val="center"/>
          </w:tcPr>
          <w:p w14:paraId="7E4CC5E3" w14:textId="77777777" w:rsidR="00632E59" w:rsidRDefault="00527999" w:rsidP="0098635B">
            <w:r>
              <w:t>Amateur</w:t>
            </w:r>
          </w:p>
        </w:tc>
      </w:tr>
      <w:tr w:rsidR="00632E59" w14:paraId="2E4183E6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48E96E86" w14:textId="77777777" w:rsidR="00632E59" w:rsidRDefault="00527999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3E41F587" w14:textId="77777777" w:rsidR="00632E59" w:rsidRDefault="00856CFE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037516A3" w14:textId="77777777" w:rsidR="00632E59" w:rsidRDefault="00E1275C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3DF20F7B" w14:textId="77777777" w:rsidR="00632E59" w:rsidRDefault="00200B56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0A48B83B" w14:textId="77777777" w:rsidR="00632E59" w:rsidRDefault="00527999" w:rsidP="0098635B">
            <w:r w:rsidRPr="004702A1">
              <w:t>Enthusiastic</w:t>
            </w:r>
          </w:p>
        </w:tc>
        <w:tc>
          <w:tcPr>
            <w:tcW w:w="1503" w:type="dxa"/>
            <w:vAlign w:val="center"/>
          </w:tcPr>
          <w:p w14:paraId="22D05B0B" w14:textId="77777777" w:rsidR="00632E59" w:rsidRDefault="00200B56" w:rsidP="0098635B">
            <w:r>
              <w:t>Bossy</w:t>
            </w:r>
          </w:p>
        </w:tc>
      </w:tr>
    </w:tbl>
    <w:p w14:paraId="226DCC4C" w14:textId="77777777" w:rsidR="00865ADB" w:rsidRDefault="00865ADB" w:rsidP="0098635B"/>
    <w:p w14:paraId="69434CDC" w14:textId="77777777" w:rsidR="00E54367" w:rsidRDefault="00E54367" w:rsidP="0098635B">
      <w:pPr>
        <w:pStyle w:val="ListParagraph"/>
        <w:numPr>
          <w:ilvl w:val="0"/>
          <w:numId w:val="1"/>
        </w:numPr>
      </w:pPr>
      <w:r>
        <w:t xml:space="preserve">Circle/highlight the words that come to mind when you look at the </w:t>
      </w:r>
      <w:r w:rsidRPr="00115EBA">
        <w:rPr>
          <w:b/>
          <w:bCs/>
        </w:rPr>
        <w:t>font</w:t>
      </w:r>
      <w:r>
        <w:t xml:space="preserve"> scheme.</w:t>
      </w:r>
    </w:p>
    <w:p w14:paraId="55E8782D" w14:textId="77777777" w:rsidR="00E54367" w:rsidRDefault="00E54367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E54367" w14:paraId="6F75F9C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2573189" w14:textId="77777777" w:rsidR="00E54367" w:rsidRDefault="00E54367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761430C7" w14:textId="77777777" w:rsidR="00E54367" w:rsidRDefault="00E54367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7FA04497" w14:textId="77777777" w:rsidR="00E54367" w:rsidRDefault="00E54367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42745043" w14:textId="77777777" w:rsidR="00E54367" w:rsidRDefault="00E54367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0337FA7A" w14:textId="77777777" w:rsidR="00E54367" w:rsidRDefault="00E54367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1590CF86" w14:textId="77777777" w:rsidR="00E54367" w:rsidRDefault="00E54367" w:rsidP="0098635B">
            <w:r>
              <w:t>Relaxed</w:t>
            </w:r>
          </w:p>
        </w:tc>
      </w:tr>
      <w:tr w:rsidR="00E54367" w14:paraId="7E4DA978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1BFD5889" w14:textId="77777777" w:rsidR="00E54367" w:rsidRDefault="00E54367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613A4D9E" w14:textId="77777777" w:rsidR="00E54367" w:rsidRDefault="00E54367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14C09C0A" w14:textId="77777777" w:rsidR="00E54367" w:rsidRDefault="00E54367" w:rsidP="0098635B">
            <w:r>
              <w:t>Engaging</w:t>
            </w:r>
          </w:p>
        </w:tc>
        <w:tc>
          <w:tcPr>
            <w:tcW w:w="1503" w:type="dxa"/>
            <w:vAlign w:val="center"/>
          </w:tcPr>
          <w:p w14:paraId="3C2EE5DA" w14:textId="77777777" w:rsidR="00E54367" w:rsidRDefault="00E54367" w:rsidP="0098635B">
            <w:r>
              <w:t>Clever</w:t>
            </w:r>
          </w:p>
        </w:tc>
        <w:tc>
          <w:tcPr>
            <w:tcW w:w="1503" w:type="dxa"/>
            <w:vAlign w:val="center"/>
          </w:tcPr>
          <w:p w14:paraId="6E34BB34" w14:textId="77777777" w:rsidR="00E54367" w:rsidRDefault="00E54367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77FEA004" w14:textId="77777777" w:rsidR="00E54367" w:rsidRDefault="00E54367" w:rsidP="0098635B">
            <w:r>
              <w:t>Cold</w:t>
            </w:r>
          </w:p>
        </w:tc>
      </w:tr>
      <w:tr w:rsidR="00E54367" w14:paraId="5CDC5BDB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46B4FB7" w14:textId="77777777" w:rsidR="00E54367" w:rsidRDefault="00E54367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23DDE158" w14:textId="77777777" w:rsidR="00E54367" w:rsidRDefault="00E54367" w:rsidP="0098635B">
            <w:r>
              <w:t>Trustworthy</w:t>
            </w:r>
          </w:p>
        </w:tc>
        <w:tc>
          <w:tcPr>
            <w:tcW w:w="1503" w:type="dxa"/>
            <w:vAlign w:val="center"/>
          </w:tcPr>
          <w:p w14:paraId="121AB9D9" w14:textId="77777777" w:rsidR="00E54367" w:rsidRDefault="00E54367" w:rsidP="0098635B">
            <w:r>
              <w:t>Playful</w:t>
            </w:r>
          </w:p>
        </w:tc>
        <w:tc>
          <w:tcPr>
            <w:tcW w:w="1503" w:type="dxa"/>
            <w:vAlign w:val="center"/>
          </w:tcPr>
          <w:p w14:paraId="26587B3F" w14:textId="77777777" w:rsidR="00E54367" w:rsidRDefault="00E54367" w:rsidP="0098635B">
            <w:r w:rsidRPr="004702A1">
              <w:rPr>
                <w:color w:val="FF0000"/>
              </w:rPr>
              <w:t>Interesting</w:t>
            </w:r>
          </w:p>
        </w:tc>
        <w:tc>
          <w:tcPr>
            <w:tcW w:w="1503" w:type="dxa"/>
            <w:vAlign w:val="center"/>
          </w:tcPr>
          <w:p w14:paraId="2B7CE951" w14:textId="77777777" w:rsidR="00E54367" w:rsidRDefault="00E54367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720FA290" w14:textId="77777777" w:rsidR="00E54367" w:rsidRDefault="00E54367" w:rsidP="0098635B">
            <w:r>
              <w:t>Arrogant</w:t>
            </w:r>
          </w:p>
        </w:tc>
      </w:tr>
      <w:tr w:rsidR="00E54367" w14:paraId="580A48D7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CBCCFFB" w14:textId="77777777" w:rsidR="00E54367" w:rsidRDefault="00E54367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4283877B" w14:textId="77777777" w:rsidR="00E54367" w:rsidRDefault="00E54367" w:rsidP="0098635B">
            <w:r>
              <w:t>Sleek</w:t>
            </w:r>
          </w:p>
        </w:tc>
        <w:tc>
          <w:tcPr>
            <w:tcW w:w="1503" w:type="dxa"/>
            <w:vAlign w:val="center"/>
          </w:tcPr>
          <w:p w14:paraId="4AF15578" w14:textId="77777777" w:rsidR="00E54367" w:rsidRDefault="00E54367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2768C9FE" w14:textId="77777777" w:rsidR="00E54367" w:rsidRDefault="00E54367" w:rsidP="0098635B">
            <w:r>
              <w:t>Confident</w:t>
            </w:r>
          </w:p>
        </w:tc>
        <w:tc>
          <w:tcPr>
            <w:tcW w:w="1503" w:type="dxa"/>
            <w:vAlign w:val="center"/>
          </w:tcPr>
          <w:p w14:paraId="7A19D03D" w14:textId="77777777" w:rsidR="00E54367" w:rsidRDefault="00E54367" w:rsidP="0098635B">
            <w:r>
              <w:t>Chilled</w:t>
            </w:r>
          </w:p>
        </w:tc>
        <w:tc>
          <w:tcPr>
            <w:tcW w:w="1503" w:type="dxa"/>
            <w:vAlign w:val="center"/>
          </w:tcPr>
          <w:p w14:paraId="4B56B27D" w14:textId="77777777" w:rsidR="00E54367" w:rsidRDefault="00E54367" w:rsidP="0098635B">
            <w:r>
              <w:t>Clinical</w:t>
            </w:r>
          </w:p>
        </w:tc>
      </w:tr>
      <w:tr w:rsidR="00E54367" w14:paraId="2428538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1D993B5F" w14:textId="77777777" w:rsidR="00E54367" w:rsidRDefault="00E54367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1A876822" w14:textId="77777777" w:rsidR="00E54367" w:rsidRDefault="00E54367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57B291CE" w14:textId="77777777" w:rsidR="00E54367" w:rsidRDefault="00E54367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7890612D" w14:textId="77777777" w:rsidR="00E54367" w:rsidRDefault="00E54367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55ECF747" w14:textId="77777777" w:rsidR="00E54367" w:rsidRDefault="00E54367" w:rsidP="0098635B">
            <w:r w:rsidRPr="004702A1">
              <w:rPr>
                <w:color w:val="FF0000"/>
              </w:rPr>
              <w:t>Fun</w:t>
            </w:r>
          </w:p>
        </w:tc>
        <w:tc>
          <w:tcPr>
            <w:tcW w:w="1503" w:type="dxa"/>
            <w:vAlign w:val="center"/>
          </w:tcPr>
          <w:p w14:paraId="7ED7496A" w14:textId="77777777" w:rsidR="00E54367" w:rsidRDefault="00E54367" w:rsidP="0098635B">
            <w:r>
              <w:t>Amateur</w:t>
            </w:r>
          </w:p>
        </w:tc>
      </w:tr>
      <w:tr w:rsidR="00E54367" w14:paraId="60F2A554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3A1A45BA" w14:textId="77777777" w:rsidR="00E54367" w:rsidRDefault="00E54367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1CF1D3ED" w14:textId="77777777" w:rsidR="00E54367" w:rsidRDefault="00E54367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045BFF65" w14:textId="77777777" w:rsidR="00E54367" w:rsidRDefault="00E54367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5861866E" w14:textId="77777777" w:rsidR="00E54367" w:rsidRDefault="00E54367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306F0167" w14:textId="77777777" w:rsidR="00E54367" w:rsidRDefault="00E54367" w:rsidP="0098635B">
            <w:r w:rsidRPr="004702A1">
              <w:rPr>
                <w:color w:val="FF0000"/>
              </w:rPr>
              <w:t>Enthusiastic</w:t>
            </w:r>
          </w:p>
        </w:tc>
        <w:tc>
          <w:tcPr>
            <w:tcW w:w="1503" w:type="dxa"/>
            <w:vAlign w:val="center"/>
          </w:tcPr>
          <w:p w14:paraId="2D95A549" w14:textId="77777777" w:rsidR="00E54367" w:rsidRDefault="00E54367" w:rsidP="0098635B">
            <w:r>
              <w:t>Bossy</w:t>
            </w:r>
          </w:p>
        </w:tc>
      </w:tr>
    </w:tbl>
    <w:p w14:paraId="57BD701D" w14:textId="77777777" w:rsidR="00E54367" w:rsidRPr="00E54367" w:rsidRDefault="00E54367" w:rsidP="0098635B"/>
    <w:p w14:paraId="1982F842" w14:textId="77777777" w:rsidR="0036480B" w:rsidRDefault="00170874" w:rsidP="0098635B">
      <w:pPr>
        <w:pStyle w:val="ListParagraph"/>
        <w:numPr>
          <w:ilvl w:val="0"/>
          <w:numId w:val="1"/>
        </w:numPr>
      </w:pPr>
      <w:r>
        <w:t xml:space="preserve">Are there any other words that you associate with this </w:t>
      </w:r>
      <w:r w:rsidR="00115EBA">
        <w:t>mock-up</w:t>
      </w:r>
      <w:r>
        <w:t>?</w:t>
      </w:r>
    </w:p>
    <w:p w14:paraId="507AA8C8" w14:textId="77777777" w:rsidR="00170874" w:rsidRDefault="0017087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95A88" w14:paraId="6BAA58A2" w14:textId="77777777" w:rsidTr="009A6F82">
        <w:tc>
          <w:tcPr>
            <w:tcW w:w="5000" w:type="pct"/>
          </w:tcPr>
          <w:p w14:paraId="0CA9F253" w14:textId="03DD0510" w:rsidR="00995A88" w:rsidRDefault="004702A1" w:rsidP="0098635B">
            <w:bookmarkStart w:id="0" w:name="_Hlk73444320"/>
            <w:r>
              <w:t xml:space="preserve">Mint, cool, Cyberpunk, </w:t>
            </w:r>
          </w:p>
          <w:p w14:paraId="6EC222AE" w14:textId="77777777" w:rsidR="009A6F82" w:rsidRDefault="009A6F82" w:rsidP="0098635B"/>
          <w:p w14:paraId="28B966D2" w14:textId="77777777" w:rsidR="009A6F82" w:rsidRDefault="009A6F82" w:rsidP="0098635B"/>
        </w:tc>
      </w:tr>
      <w:bookmarkEnd w:id="0"/>
    </w:tbl>
    <w:p w14:paraId="01173099" w14:textId="77777777" w:rsidR="00170874" w:rsidRDefault="00170874" w:rsidP="0098635B"/>
    <w:p w14:paraId="71B006DD" w14:textId="77777777" w:rsidR="00170874" w:rsidRDefault="00F327C0" w:rsidP="0098635B">
      <w:pPr>
        <w:pStyle w:val="ListParagraph"/>
        <w:numPr>
          <w:ilvl w:val="0"/>
          <w:numId w:val="1"/>
        </w:numPr>
      </w:pPr>
      <w:r>
        <w:t>What do you think about the choice of:</w:t>
      </w:r>
    </w:p>
    <w:p w14:paraId="09044FB7" w14:textId="77777777" w:rsidR="00A9008D" w:rsidRDefault="00A9008D" w:rsidP="0098635B"/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829"/>
        <w:gridCol w:w="7627"/>
      </w:tblGrid>
      <w:tr w:rsidR="00A9008D" w14:paraId="2A388DED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0572CF10" w14:textId="77777777" w:rsidR="00A9008D" w:rsidRPr="009A6F82" w:rsidRDefault="00A9008D" w:rsidP="0098635B">
            <w:r w:rsidRPr="009A6F82">
              <w:t>Background colour</w:t>
            </w:r>
          </w:p>
        </w:tc>
        <w:tc>
          <w:tcPr>
            <w:tcW w:w="3647" w:type="pct"/>
          </w:tcPr>
          <w:p w14:paraId="207E5967" w14:textId="52D60355" w:rsidR="00A9008D" w:rsidRDefault="004702A1" w:rsidP="004702A1">
            <w:r>
              <w:t>Background colour is great</w:t>
            </w:r>
          </w:p>
        </w:tc>
      </w:tr>
      <w:tr w:rsidR="00A9008D" w14:paraId="1E5596B0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6A977D7" w14:textId="77777777" w:rsidR="00A9008D" w:rsidRPr="009A6F82" w:rsidRDefault="00A9008D" w:rsidP="0098635B">
            <w:r w:rsidRPr="009A6F82">
              <w:t>Text colour(s)</w:t>
            </w:r>
          </w:p>
        </w:tc>
        <w:tc>
          <w:tcPr>
            <w:tcW w:w="3647" w:type="pct"/>
          </w:tcPr>
          <w:p w14:paraId="3E675C88" w14:textId="1A3F0516" w:rsidR="00A9008D" w:rsidRDefault="004702A1" w:rsidP="004702A1">
            <w:r>
              <w:t>Text colours are really good</w:t>
            </w:r>
          </w:p>
        </w:tc>
      </w:tr>
      <w:tr w:rsidR="005544CF" w14:paraId="4C8E7B05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482AA23" w14:textId="77777777" w:rsidR="005544CF" w:rsidRPr="009A6F82" w:rsidRDefault="005544CF" w:rsidP="0098635B">
            <w:r w:rsidRPr="009A6F82">
              <w:t>Text-on-background combination</w:t>
            </w:r>
          </w:p>
        </w:tc>
        <w:tc>
          <w:tcPr>
            <w:tcW w:w="3647" w:type="pct"/>
          </w:tcPr>
          <w:p w14:paraId="33C5F681" w14:textId="0EBEBF44" w:rsidR="005544CF" w:rsidRDefault="004702A1" w:rsidP="0098635B">
            <w:r>
              <w:t xml:space="preserve">Text on background works really well as the text stands out from the darker bg colour. </w:t>
            </w:r>
          </w:p>
        </w:tc>
      </w:tr>
      <w:tr w:rsidR="00A9008D" w14:paraId="10E4AB44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11124596" w14:textId="77777777" w:rsidR="00A9008D" w:rsidRPr="009A6F82" w:rsidRDefault="00A9008D" w:rsidP="0098635B">
            <w:r w:rsidRPr="009A6F82">
              <w:t>Accent colour(s)</w:t>
            </w:r>
          </w:p>
        </w:tc>
        <w:tc>
          <w:tcPr>
            <w:tcW w:w="3647" w:type="pct"/>
          </w:tcPr>
          <w:p w14:paraId="05044C02" w14:textId="4777EE24" w:rsidR="00A9008D" w:rsidRDefault="004702A1" w:rsidP="0098635B">
            <w:r>
              <w:t xml:space="preserve">Bright pink accent colours are really effective </w:t>
            </w:r>
          </w:p>
        </w:tc>
      </w:tr>
    </w:tbl>
    <w:p w14:paraId="2F8B0E92" w14:textId="77777777" w:rsidR="00EE44A9" w:rsidRDefault="00EE44A9" w:rsidP="0098635B">
      <w:r>
        <w:br w:type="page"/>
      </w:r>
    </w:p>
    <w:p w14:paraId="04BAB9BB" w14:textId="77777777" w:rsidR="00170874" w:rsidRDefault="00A318F5" w:rsidP="0098635B">
      <w:pPr>
        <w:pStyle w:val="ListParagraph"/>
        <w:numPr>
          <w:ilvl w:val="0"/>
          <w:numId w:val="1"/>
        </w:numPr>
      </w:pPr>
      <w:r>
        <w:t>Circle/highlight any statements you find applicable</w:t>
      </w:r>
      <w:r w:rsidR="00BA0362">
        <w:t>:</w:t>
      </w:r>
    </w:p>
    <w:p w14:paraId="0A73E160" w14:textId="77777777" w:rsidR="00BA0362" w:rsidRDefault="00BA036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485"/>
        <w:gridCol w:w="3485"/>
        <w:gridCol w:w="3486"/>
      </w:tblGrid>
      <w:tr w:rsidR="00BA0362" w14:paraId="2633CF38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1A99DA52" w14:textId="77777777" w:rsidR="00BA0362" w:rsidRDefault="00BA036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text hard to read</w:t>
            </w:r>
          </w:p>
        </w:tc>
        <w:tc>
          <w:tcPr>
            <w:tcW w:w="3485" w:type="dxa"/>
            <w:vAlign w:val="center"/>
          </w:tcPr>
          <w:p w14:paraId="1B594958" w14:textId="77777777" w:rsidR="00BA0362" w:rsidRDefault="00BA036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see </w:t>
            </w:r>
            <w:r w:rsidR="00475B21">
              <w:t>where I need to interact (click, tap, type, etc.)</w:t>
            </w:r>
          </w:p>
        </w:tc>
        <w:tc>
          <w:tcPr>
            <w:tcW w:w="3486" w:type="dxa"/>
            <w:vAlign w:val="center"/>
          </w:tcPr>
          <w:p w14:paraId="4B5F685F" w14:textId="77777777" w:rsidR="00BA0362" w:rsidRDefault="00475B21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</w:t>
            </w:r>
            <w:r w:rsidR="000F561D">
              <w:t>distinguish different sections</w:t>
            </w:r>
          </w:p>
        </w:tc>
      </w:tr>
      <w:tr w:rsidR="00BA0362" w14:paraId="5C791BA3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2CA14E7E" w14:textId="77777777" w:rsidR="00BA0362" w:rsidRDefault="000F561D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text hard to read</w:t>
            </w:r>
          </w:p>
        </w:tc>
        <w:tc>
          <w:tcPr>
            <w:tcW w:w="3485" w:type="dxa"/>
            <w:vAlign w:val="center"/>
          </w:tcPr>
          <w:p w14:paraId="434D05A0" w14:textId="77777777" w:rsidR="00BA0362" w:rsidRDefault="000F561D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7CDD9A65" w14:textId="77777777" w:rsidR="00BA0362" w:rsidRDefault="000F561D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distinguish different sections</w:t>
            </w:r>
          </w:p>
        </w:tc>
      </w:tr>
      <w:tr w:rsidR="00BE315C" w14:paraId="358E8811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2D261B4D" w14:textId="77777777" w:rsidR="00BE315C" w:rsidRDefault="009A6F82" w:rsidP="0098635B">
            <w:r>
              <w:t>I have not found anything in the mock-up that makes text hard to read</w:t>
            </w:r>
          </w:p>
        </w:tc>
        <w:tc>
          <w:tcPr>
            <w:tcW w:w="3485" w:type="dxa"/>
            <w:vAlign w:val="center"/>
          </w:tcPr>
          <w:p w14:paraId="29F21FB5" w14:textId="77777777" w:rsidR="00BE315C" w:rsidRDefault="009A6F82" w:rsidP="0098635B">
            <w:r>
              <w:t>I have not found anything in the mock-up that makes it hard to see where I need to interact</w:t>
            </w:r>
          </w:p>
        </w:tc>
        <w:tc>
          <w:tcPr>
            <w:tcW w:w="3486" w:type="dxa"/>
            <w:vAlign w:val="center"/>
          </w:tcPr>
          <w:p w14:paraId="48B72836" w14:textId="77777777" w:rsidR="00BE315C" w:rsidRDefault="009A6F82" w:rsidP="0098635B">
            <w:r>
              <w:t>I have not found anything in the mock-up that makes it hard to distinguish different sections</w:t>
            </w:r>
          </w:p>
        </w:tc>
      </w:tr>
    </w:tbl>
    <w:p w14:paraId="3806D5F5" w14:textId="77777777" w:rsidR="00BA0362" w:rsidRDefault="00BA0362" w:rsidP="0098635B"/>
    <w:p w14:paraId="794AF36A" w14:textId="77777777" w:rsidR="001D1D41" w:rsidRDefault="001D1D41" w:rsidP="0098635B">
      <w:pPr>
        <w:pStyle w:val="ListParagraph"/>
        <w:numPr>
          <w:ilvl w:val="0"/>
          <w:numId w:val="1"/>
        </w:numPr>
      </w:pPr>
      <w:r>
        <w:t xml:space="preserve">What </w:t>
      </w:r>
      <w:r w:rsidR="00396C14">
        <w:t>are the pros</w:t>
      </w:r>
      <w:r>
        <w:t xml:space="preserve"> about this mock-up?</w:t>
      </w:r>
    </w:p>
    <w:p w14:paraId="4B691A6D" w14:textId="77777777" w:rsidR="001D1D41" w:rsidRDefault="001D1D41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5DD84749" w14:textId="77777777" w:rsidTr="00B17F79">
        <w:tc>
          <w:tcPr>
            <w:tcW w:w="5000" w:type="pct"/>
          </w:tcPr>
          <w:p w14:paraId="1A279740" w14:textId="037777B3" w:rsidR="00396C14" w:rsidRDefault="004702A1" w:rsidP="0098635B">
            <w:r>
              <w:t>Your colours work great together and really give the website a bright exciting appeal</w:t>
            </w:r>
          </w:p>
          <w:p w14:paraId="7BE228F2" w14:textId="0BB188D7" w:rsidR="00396C14" w:rsidRDefault="004702A1" w:rsidP="004702A1">
            <w:pPr>
              <w:pStyle w:val="ListParagraph"/>
              <w:numPr>
                <w:ilvl w:val="0"/>
                <w:numId w:val="8"/>
              </w:numPr>
            </w:pPr>
            <w:r>
              <w:t>Profile button</w:t>
            </w:r>
          </w:p>
          <w:p w14:paraId="34DB457F" w14:textId="77777777" w:rsidR="004702A1" w:rsidRDefault="004702A1" w:rsidP="004702A1">
            <w:pPr>
              <w:pStyle w:val="ListParagraph"/>
              <w:numPr>
                <w:ilvl w:val="0"/>
                <w:numId w:val="8"/>
              </w:numPr>
            </w:pPr>
          </w:p>
          <w:p w14:paraId="2E49BCAF" w14:textId="77777777" w:rsidR="00396C14" w:rsidRDefault="00396C14" w:rsidP="0098635B"/>
        </w:tc>
      </w:tr>
    </w:tbl>
    <w:p w14:paraId="4D33A0D2" w14:textId="77777777" w:rsidR="001D1D41" w:rsidRDefault="001D1D41" w:rsidP="0098635B"/>
    <w:p w14:paraId="50AD884E" w14:textId="77777777" w:rsidR="00396C14" w:rsidRDefault="00396C14" w:rsidP="0098635B">
      <w:pPr>
        <w:pStyle w:val="ListParagraph"/>
        <w:numPr>
          <w:ilvl w:val="0"/>
          <w:numId w:val="1"/>
        </w:numPr>
      </w:pPr>
      <w:r>
        <w:t>What do you think could be improved about this mock-up?</w:t>
      </w:r>
    </w:p>
    <w:p w14:paraId="2C530762" w14:textId="77777777" w:rsidR="00396C14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176A35DD" w14:textId="77777777" w:rsidTr="00B17F79">
        <w:tc>
          <w:tcPr>
            <w:tcW w:w="5000" w:type="pct"/>
          </w:tcPr>
          <w:p w14:paraId="5829FA43" w14:textId="09B86D71" w:rsidR="00396C14" w:rsidRDefault="004702A1" w:rsidP="0098635B">
            <w:r>
              <w:t xml:space="preserve">One thing that could be improved is lowering the amount of blocks of text as I think it overpowers the website. Less is more </w:t>
            </w:r>
          </w:p>
          <w:p w14:paraId="034B33BD" w14:textId="442E32D6" w:rsidR="004702A1" w:rsidRDefault="004702A1" w:rsidP="0098635B"/>
          <w:p w14:paraId="3B610326" w14:textId="3F3DE86F" w:rsidR="004702A1" w:rsidRDefault="004702A1" w:rsidP="004702A1">
            <w:pPr>
              <w:pStyle w:val="ListParagraph"/>
              <w:numPr>
                <w:ilvl w:val="0"/>
                <w:numId w:val="7"/>
              </w:numPr>
            </w:pPr>
            <w:r>
              <w:t>Links?</w:t>
            </w:r>
          </w:p>
          <w:p w14:paraId="360A173E" w14:textId="77777777" w:rsidR="004702A1" w:rsidRDefault="004702A1" w:rsidP="0098635B"/>
          <w:p w14:paraId="5D72C7DC" w14:textId="77777777" w:rsidR="00396C14" w:rsidRDefault="00396C14" w:rsidP="0098635B"/>
        </w:tc>
      </w:tr>
    </w:tbl>
    <w:p w14:paraId="60A12B30" w14:textId="77777777" w:rsidR="001D1D41" w:rsidRPr="001D1D41" w:rsidRDefault="001D1D41" w:rsidP="0098635B"/>
    <w:p w14:paraId="2202AA5B" w14:textId="77777777" w:rsidR="00EE44A9" w:rsidRDefault="00EE44A9" w:rsidP="0098635B">
      <w:pPr>
        <w:pStyle w:val="ListParagraph"/>
        <w:numPr>
          <w:ilvl w:val="0"/>
          <w:numId w:val="1"/>
        </w:numPr>
      </w:pPr>
      <w:r>
        <w:t>Do you have any other feedback?</w:t>
      </w:r>
    </w:p>
    <w:p w14:paraId="5B4E1756" w14:textId="77777777" w:rsidR="00EE44A9" w:rsidRDefault="00EE44A9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EE44A9" w14:paraId="5A87FFA4" w14:textId="77777777" w:rsidTr="009A6F82">
        <w:tc>
          <w:tcPr>
            <w:tcW w:w="5000" w:type="pct"/>
          </w:tcPr>
          <w:p w14:paraId="5DE21382" w14:textId="0CEA0B19" w:rsidR="00EE44A9" w:rsidRDefault="00EE44A9" w:rsidP="0098635B"/>
          <w:p w14:paraId="45135731" w14:textId="4BBFEF1E" w:rsidR="009A6F82" w:rsidRDefault="002E56AB" w:rsidP="0098635B">
            <w:r>
              <w:t xml:space="preserve">I like how you used red and green as accent colours it represents the Onslow colours. </w:t>
            </w:r>
          </w:p>
          <w:p w14:paraId="1204BB09" w14:textId="77777777" w:rsidR="009A6F82" w:rsidRDefault="009A6F82" w:rsidP="0098635B"/>
        </w:tc>
      </w:tr>
    </w:tbl>
    <w:p w14:paraId="2E671956" w14:textId="77777777" w:rsidR="009A6F82" w:rsidRDefault="009A6F82" w:rsidP="0098635B">
      <w:pPr>
        <w:sectPr w:rsidR="009A6F82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43BB27" w14:textId="38934B91" w:rsidR="009A6F82" w:rsidRDefault="009A6F82" w:rsidP="0098635B">
      <w:pPr>
        <w:pStyle w:val="Heading2"/>
      </w:pPr>
      <w:r>
        <w:t>Mock-up #2</w:t>
      </w:r>
    </w:p>
    <w:p w14:paraId="05C6C668" w14:textId="283534EF" w:rsidR="00F23E5A" w:rsidRPr="00F23E5A" w:rsidRDefault="00F23E5A" w:rsidP="00F23E5A">
      <w:r>
        <w:rPr>
          <w:noProof/>
          <w:lang w:val="en-NZ" w:eastAsia="en-NZ"/>
        </w:rPr>
        <w:drawing>
          <wp:inline distT="0" distB="0" distL="0" distR="0" wp14:anchorId="1C3C7FE8" wp14:editId="0BA571CC">
            <wp:extent cx="6645910" cy="392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A8DF" w14:textId="77777777" w:rsidR="009A6F82" w:rsidRDefault="009A6F82" w:rsidP="0098635B"/>
    <w:p w14:paraId="57AE6DD1" w14:textId="77777777" w:rsidR="009A6F82" w:rsidRPr="0036480B" w:rsidRDefault="009A6F82" w:rsidP="0098635B">
      <w:pPr>
        <w:pStyle w:val="ListParagraph"/>
        <w:numPr>
          <w:ilvl w:val="0"/>
          <w:numId w:val="3"/>
        </w:numPr>
      </w:pPr>
      <w:r w:rsidRPr="0036480B">
        <w:t xml:space="preserve">Circle/highlight the words that come to mind when you look at </w:t>
      </w:r>
      <w:r>
        <w:t xml:space="preserve">the </w:t>
      </w:r>
      <w:r w:rsidRPr="00115EBA">
        <w:rPr>
          <w:b/>
          <w:bCs/>
        </w:rPr>
        <w:t>colour</w:t>
      </w:r>
      <w:r>
        <w:t xml:space="preserve"> </w:t>
      </w:r>
      <w:r w:rsidRPr="0036480B">
        <w:t>scheme.</w:t>
      </w:r>
    </w:p>
    <w:p w14:paraId="59B7E00A" w14:textId="77777777" w:rsidR="009A6F82" w:rsidRPr="005F2B7F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9A6F82" w14:paraId="72A684DC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E1AB5CC" w14:textId="77777777" w:rsidR="009A6F82" w:rsidRDefault="009A6F82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61BD4EF7" w14:textId="77777777" w:rsidR="009A6F82" w:rsidRDefault="009A6F82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368B3D50" w14:textId="77777777" w:rsidR="009A6F82" w:rsidRDefault="009A6F82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16BBE8E7" w14:textId="77777777" w:rsidR="009A6F82" w:rsidRDefault="009A6F82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41E29A4B" w14:textId="77777777" w:rsidR="009A6F82" w:rsidRDefault="009A6F82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2D4607D0" w14:textId="77777777" w:rsidR="009A6F82" w:rsidRDefault="009A6F82" w:rsidP="0098635B">
            <w:r>
              <w:t>Relaxed</w:t>
            </w:r>
          </w:p>
        </w:tc>
      </w:tr>
      <w:tr w:rsidR="009A6F82" w14:paraId="39DCA011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943E501" w14:textId="77777777" w:rsidR="009A6F82" w:rsidRDefault="009A6F82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3CB54595" w14:textId="77777777" w:rsidR="009A6F82" w:rsidRDefault="009A6F82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113B4677" w14:textId="77777777" w:rsidR="009A6F82" w:rsidRDefault="009A6F82" w:rsidP="0098635B">
            <w:r>
              <w:t>Engaging</w:t>
            </w:r>
          </w:p>
        </w:tc>
        <w:tc>
          <w:tcPr>
            <w:tcW w:w="1503" w:type="dxa"/>
            <w:vAlign w:val="center"/>
          </w:tcPr>
          <w:p w14:paraId="2A0AF4D6" w14:textId="77777777" w:rsidR="009A6F82" w:rsidRDefault="009A6F82" w:rsidP="0098635B">
            <w:r>
              <w:t>Clever</w:t>
            </w:r>
          </w:p>
        </w:tc>
        <w:tc>
          <w:tcPr>
            <w:tcW w:w="1503" w:type="dxa"/>
            <w:vAlign w:val="center"/>
          </w:tcPr>
          <w:p w14:paraId="015F72AA" w14:textId="77777777" w:rsidR="009A6F82" w:rsidRDefault="009A6F82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45BE8AB8" w14:textId="77777777" w:rsidR="009A6F82" w:rsidRDefault="009A6F82" w:rsidP="0098635B">
            <w:r>
              <w:t>Cold</w:t>
            </w:r>
          </w:p>
        </w:tc>
      </w:tr>
      <w:tr w:rsidR="009A6F82" w14:paraId="1D2B708E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5FF58EB4" w14:textId="77777777" w:rsidR="009A6F82" w:rsidRDefault="009A6F82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6A708A1F" w14:textId="77777777" w:rsidR="009A6F82" w:rsidRDefault="009A6F82" w:rsidP="0098635B">
            <w:r>
              <w:t>Trustworthy</w:t>
            </w:r>
          </w:p>
        </w:tc>
        <w:tc>
          <w:tcPr>
            <w:tcW w:w="1503" w:type="dxa"/>
            <w:vAlign w:val="center"/>
          </w:tcPr>
          <w:p w14:paraId="7A6FB554" w14:textId="77777777" w:rsidR="009A6F82" w:rsidRDefault="009A6F82" w:rsidP="0098635B">
            <w:r w:rsidRPr="002E56AB">
              <w:rPr>
                <w:color w:val="FF0000"/>
              </w:rPr>
              <w:t>Playful</w:t>
            </w:r>
          </w:p>
        </w:tc>
        <w:tc>
          <w:tcPr>
            <w:tcW w:w="1503" w:type="dxa"/>
            <w:vAlign w:val="center"/>
          </w:tcPr>
          <w:p w14:paraId="2A8C5133" w14:textId="77777777" w:rsidR="009A6F82" w:rsidRDefault="009A6F82" w:rsidP="0098635B">
            <w:r>
              <w:t>Interesting</w:t>
            </w:r>
          </w:p>
        </w:tc>
        <w:tc>
          <w:tcPr>
            <w:tcW w:w="1503" w:type="dxa"/>
            <w:vAlign w:val="center"/>
          </w:tcPr>
          <w:p w14:paraId="6413EAC4" w14:textId="77777777" w:rsidR="009A6F82" w:rsidRDefault="009A6F82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6B2247DA" w14:textId="77777777" w:rsidR="009A6F82" w:rsidRDefault="009A6F82" w:rsidP="0098635B">
            <w:r>
              <w:t>Arrogant</w:t>
            </w:r>
          </w:p>
        </w:tc>
      </w:tr>
      <w:tr w:rsidR="009A6F82" w14:paraId="4D5B4DCC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2689C2E4" w14:textId="77777777" w:rsidR="009A6F82" w:rsidRDefault="009A6F82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0E066D5D" w14:textId="77777777" w:rsidR="009A6F82" w:rsidRDefault="009A6F82" w:rsidP="0098635B">
            <w:r w:rsidRPr="002E56AB">
              <w:rPr>
                <w:color w:val="FF0000"/>
              </w:rPr>
              <w:t>Sleek</w:t>
            </w:r>
          </w:p>
        </w:tc>
        <w:tc>
          <w:tcPr>
            <w:tcW w:w="1503" w:type="dxa"/>
            <w:vAlign w:val="center"/>
          </w:tcPr>
          <w:p w14:paraId="279E35AB" w14:textId="77777777" w:rsidR="009A6F82" w:rsidRDefault="009A6F82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7B7DB364" w14:textId="77777777" w:rsidR="009A6F82" w:rsidRDefault="009A6F82" w:rsidP="0098635B">
            <w:r>
              <w:t>Confident</w:t>
            </w:r>
          </w:p>
        </w:tc>
        <w:tc>
          <w:tcPr>
            <w:tcW w:w="1503" w:type="dxa"/>
            <w:vAlign w:val="center"/>
          </w:tcPr>
          <w:p w14:paraId="2057EE1A" w14:textId="77777777" w:rsidR="009A6F82" w:rsidRDefault="009A6F82" w:rsidP="0098635B">
            <w:r w:rsidRPr="002E56AB">
              <w:rPr>
                <w:color w:val="FF0000"/>
              </w:rPr>
              <w:t>Chilled</w:t>
            </w:r>
          </w:p>
        </w:tc>
        <w:tc>
          <w:tcPr>
            <w:tcW w:w="1503" w:type="dxa"/>
            <w:vAlign w:val="center"/>
          </w:tcPr>
          <w:p w14:paraId="68562F23" w14:textId="77777777" w:rsidR="009A6F82" w:rsidRDefault="009A6F82" w:rsidP="0098635B">
            <w:r>
              <w:t>Clinical</w:t>
            </w:r>
          </w:p>
        </w:tc>
      </w:tr>
      <w:tr w:rsidR="009A6F82" w14:paraId="097E5F29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42C45D28" w14:textId="77777777" w:rsidR="009A6F82" w:rsidRDefault="009A6F82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02369D67" w14:textId="77777777" w:rsidR="009A6F82" w:rsidRDefault="009A6F82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0441320B" w14:textId="77777777" w:rsidR="009A6F82" w:rsidRDefault="009A6F82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54297743" w14:textId="77777777" w:rsidR="009A6F82" w:rsidRDefault="009A6F82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55D116B4" w14:textId="77777777" w:rsidR="009A6F82" w:rsidRDefault="009A6F82" w:rsidP="0098635B">
            <w:r>
              <w:t>Fun</w:t>
            </w:r>
          </w:p>
        </w:tc>
        <w:tc>
          <w:tcPr>
            <w:tcW w:w="1503" w:type="dxa"/>
            <w:vAlign w:val="center"/>
          </w:tcPr>
          <w:p w14:paraId="5160CBFC" w14:textId="77777777" w:rsidR="009A6F82" w:rsidRDefault="009A6F82" w:rsidP="0098635B">
            <w:r>
              <w:t>Amateur</w:t>
            </w:r>
          </w:p>
        </w:tc>
      </w:tr>
      <w:tr w:rsidR="009A6F82" w14:paraId="074D88CC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50156EDA" w14:textId="77777777" w:rsidR="009A6F82" w:rsidRDefault="009A6F82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614A7B8F" w14:textId="77777777" w:rsidR="009A6F82" w:rsidRDefault="009A6F82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0172F90A" w14:textId="77777777" w:rsidR="009A6F82" w:rsidRDefault="009A6F82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32C8B12D" w14:textId="77777777" w:rsidR="009A6F82" w:rsidRDefault="009A6F82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5841DC32" w14:textId="77777777" w:rsidR="009A6F82" w:rsidRDefault="009A6F82" w:rsidP="0098635B">
            <w:r>
              <w:t>Enthusiastic</w:t>
            </w:r>
          </w:p>
        </w:tc>
        <w:tc>
          <w:tcPr>
            <w:tcW w:w="1503" w:type="dxa"/>
            <w:vAlign w:val="center"/>
          </w:tcPr>
          <w:p w14:paraId="71A94F21" w14:textId="77777777" w:rsidR="009A6F82" w:rsidRDefault="009A6F82" w:rsidP="0098635B">
            <w:r>
              <w:t>Bossy</w:t>
            </w:r>
          </w:p>
        </w:tc>
      </w:tr>
    </w:tbl>
    <w:p w14:paraId="4485AB7D" w14:textId="77777777" w:rsidR="009A6F82" w:rsidRDefault="009A6F82" w:rsidP="0098635B"/>
    <w:p w14:paraId="5710A8C9" w14:textId="77777777" w:rsidR="009A6F82" w:rsidRDefault="009A6F82" w:rsidP="0098635B">
      <w:pPr>
        <w:pStyle w:val="ListParagraph"/>
        <w:numPr>
          <w:ilvl w:val="0"/>
          <w:numId w:val="3"/>
        </w:numPr>
      </w:pPr>
      <w:r>
        <w:t xml:space="preserve">Circle/highlight the words that come to mind when you look at the </w:t>
      </w:r>
      <w:r w:rsidRPr="00115EBA">
        <w:rPr>
          <w:b/>
          <w:bCs/>
        </w:rPr>
        <w:t>font</w:t>
      </w:r>
      <w:r>
        <w:t xml:space="preserve"> scheme.</w:t>
      </w:r>
    </w:p>
    <w:p w14:paraId="352800B6" w14:textId="77777777" w:rsidR="009A6F82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9A6F82" w14:paraId="225CC99C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5AB009DA" w14:textId="77777777" w:rsidR="009A6F82" w:rsidRDefault="009A6F82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2E76D1D4" w14:textId="77777777" w:rsidR="009A6F82" w:rsidRDefault="009A6F82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1F5C7F7E" w14:textId="77777777" w:rsidR="009A6F82" w:rsidRDefault="009A6F82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3A93D792" w14:textId="77777777" w:rsidR="009A6F82" w:rsidRDefault="009A6F82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54C1CADD" w14:textId="77777777" w:rsidR="009A6F82" w:rsidRDefault="009A6F82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29905D6C" w14:textId="77777777" w:rsidR="009A6F82" w:rsidRDefault="009A6F82" w:rsidP="0098635B">
            <w:r>
              <w:t>Relaxed</w:t>
            </w:r>
          </w:p>
        </w:tc>
      </w:tr>
      <w:tr w:rsidR="009A6F82" w14:paraId="42F5F1A7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5CAF2330" w14:textId="77777777" w:rsidR="009A6F82" w:rsidRDefault="009A6F82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45E5C726" w14:textId="77777777" w:rsidR="009A6F82" w:rsidRDefault="009A6F82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1B15C710" w14:textId="77777777" w:rsidR="009A6F82" w:rsidRDefault="009A6F82" w:rsidP="0098635B">
            <w:r w:rsidRPr="002E56AB">
              <w:rPr>
                <w:color w:val="FF0000"/>
              </w:rPr>
              <w:t>Engaging</w:t>
            </w:r>
          </w:p>
        </w:tc>
        <w:tc>
          <w:tcPr>
            <w:tcW w:w="1503" w:type="dxa"/>
            <w:vAlign w:val="center"/>
          </w:tcPr>
          <w:p w14:paraId="2D826484" w14:textId="77777777" w:rsidR="009A6F82" w:rsidRDefault="009A6F82" w:rsidP="0098635B">
            <w:r>
              <w:t>Clever</w:t>
            </w:r>
          </w:p>
        </w:tc>
        <w:tc>
          <w:tcPr>
            <w:tcW w:w="1503" w:type="dxa"/>
            <w:vAlign w:val="center"/>
          </w:tcPr>
          <w:p w14:paraId="7E56DC2A" w14:textId="77777777" w:rsidR="009A6F82" w:rsidRDefault="009A6F82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65492AA5" w14:textId="77777777" w:rsidR="009A6F82" w:rsidRDefault="009A6F82" w:rsidP="0098635B">
            <w:r>
              <w:t>Cold</w:t>
            </w:r>
          </w:p>
        </w:tc>
      </w:tr>
      <w:tr w:rsidR="009A6F82" w14:paraId="3A7B8D94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0447B37" w14:textId="77777777" w:rsidR="009A6F82" w:rsidRDefault="009A6F82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0E37EE3C" w14:textId="77777777" w:rsidR="009A6F82" w:rsidRDefault="009A6F82" w:rsidP="0098635B">
            <w:r>
              <w:t>Trustworthy</w:t>
            </w:r>
          </w:p>
        </w:tc>
        <w:tc>
          <w:tcPr>
            <w:tcW w:w="1503" w:type="dxa"/>
            <w:vAlign w:val="center"/>
          </w:tcPr>
          <w:p w14:paraId="12BB3403" w14:textId="77777777" w:rsidR="009A6F82" w:rsidRDefault="009A6F82" w:rsidP="0098635B">
            <w:r w:rsidRPr="002E56AB">
              <w:rPr>
                <w:color w:val="FF0000"/>
              </w:rPr>
              <w:t>Playful</w:t>
            </w:r>
          </w:p>
        </w:tc>
        <w:tc>
          <w:tcPr>
            <w:tcW w:w="1503" w:type="dxa"/>
            <w:vAlign w:val="center"/>
          </w:tcPr>
          <w:p w14:paraId="32C7241E" w14:textId="77777777" w:rsidR="009A6F82" w:rsidRDefault="009A6F82" w:rsidP="0098635B">
            <w:r>
              <w:t>Interesting</w:t>
            </w:r>
          </w:p>
        </w:tc>
        <w:tc>
          <w:tcPr>
            <w:tcW w:w="1503" w:type="dxa"/>
            <w:vAlign w:val="center"/>
          </w:tcPr>
          <w:p w14:paraId="1CC16240" w14:textId="77777777" w:rsidR="009A6F82" w:rsidRDefault="009A6F82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41E2F270" w14:textId="77777777" w:rsidR="009A6F82" w:rsidRDefault="009A6F82" w:rsidP="0098635B">
            <w:r>
              <w:t>Arrogant</w:t>
            </w:r>
          </w:p>
        </w:tc>
      </w:tr>
      <w:tr w:rsidR="009A6F82" w14:paraId="4A6A32A0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30F326E8" w14:textId="77777777" w:rsidR="009A6F82" w:rsidRDefault="009A6F82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7B285856" w14:textId="77777777" w:rsidR="009A6F82" w:rsidRDefault="009A6F82" w:rsidP="0098635B">
            <w:r>
              <w:t>Sleek</w:t>
            </w:r>
          </w:p>
        </w:tc>
        <w:tc>
          <w:tcPr>
            <w:tcW w:w="1503" w:type="dxa"/>
            <w:vAlign w:val="center"/>
          </w:tcPr>
          <w:p w14:paraId="55D1D513" w14:textId="77777777" w:rsidR="009A6F82" w:rsidRDefault="009A6F82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6DE8213A" w14:textId="77777777" w:rsidR="009A6F82" w:rsidRDefault="009A6F82" w:rsidP="0098635B">
            <w:r>
              <w:t>Confident</w:t>
            </w:r>
          </w:p>
        </w:tc>
        <w:tc>
          <w:tcPr>
            <w:tcW w:w="1503" w:type="dxa"/>
            <w:vAlign w:val="center"/>
          </w:tcPr>
          <w:p w14:paraId="7D4F9A6A" w14:textId="77777777" w:rsidR="009A6F82" w:rsidRDefault="009A6F82" w:rsidP="0098635B">
            <w:r>
              <w:t>Chilled</w:t>
            </w:r>
          </w:p>
        </w:tc>
        <w:tc>
          <w:tcPr>
            <w:tcW w:w="1503" w:type="dxa"/>
            <w:vAlign w:val="center"/>
          </w:tcPr>
          <w:p w14:paraId="71E3C785" w14:textId="77777777" w:rsidR="009A6F82" w:rsidRDefault="009A6F82" w:rsidP="0098635B">
            <w:r>
              <w:t>Clinical</w:t>
            </w:r>
          </w:p>
        </w:tc>
      </w:tr>
      <w:tr w:rsidR="009A6F82" w14:paraId="4D598B8B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672500F6" w14:textId="77777777" w:rsidR="009A6F82" w:rsidRDefault="009A6F82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11A2B93C" w14:textId="77777777" w:rsidR="009A6F82" w:rsidRDefault="009A6F82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2AA8DA70" w14:textId="77777777" w:rsidR="009A6F82" w:rsidRDefault="009A6F82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2AD0B189" w14:textId="77777777" w:rsidR="009A6F82" w:rsidRDefault="009A6F82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2337AD1D" w14:textId="77777777" w:rsidR="009A6F82" w:rsidRDefault="009A6F82" w:rsidP="0098635B">
            <w:r w:rsidRPr="002E56AB">
              <w:rPr>
                <w:color w:val="FF0000"/>
              </w:rPr>
              <w:t>Fun</w:t>
            </w:r>
          </w:p>
        </w:tc>
        <w:tc>
          <w:tcPr>
            <w:tcW w:w="1503" w:type="dxa"/>
            <w:vAlign w:val="center"/>
          </w:tcPr>
          <w:p w14:paraId="29F8EAEF" w14:textId="77777777" w:rsidR="009A6F82" w:rsidRDefault="009A6F82" w:rsidP="0098635B">
            <w:r>
              <w:t>Amateur</w:t>
            </w:r>
          </w:p>
        </w:tc>
      </w:tr>
      <w:tr w:rsidR="009A6F82" w14:paraId="37B0E87E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F4B4097" w14:textId="77777777" w:rsidR="009A6F82" w:rsidRDefault="009A6F82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04F9CCAE" w14:textId="77777777" w:rsidR="009A6F82" w:rsidRDefault="009A6F82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7E2DF15F" w14:textId="77777777" w:rsidR="009A6F82" w:rsidRDefault="009A6F82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4391B243" w14:textId="77777777" w:rsidR="009A6F82" w:rsidRDefault="009A6F82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47708BC8" w14:textId="77777777" w:rsidR="009A6F82" w:rsidRDefault="009A6F82" w:rsidP="0098635B">
            <w:r>
              <w:t>Enthusiastic</w:t>
            </w:r>
          </w:p>
        </w:tc>
        <w:tc>
          <w:tcPr>
            <w:tcW w:w="1503" w:type="dxa"/>
            <w:vAlign w:val="center"/>
          </w:tcPr>
          <w:p w14:paraId="43AF5085" w14:textId="77777777" w:rsidR="009A6F82" w:rsidRDefault="009A6F82" w:rsidP="0098635B">
            <w:r>
              <w:t>Bossy</w:t>
            </w:r>
          </w:p>
        </w:tc>
      </w:tr>
    </w:tbl>
    <w:p w14:paraId="18D3EC03" w14:textId="77777777" w:rsidR="009A6F82" w:rsidRPr="00E54367" w:rsidRDefault="009A6F82" w:rsidP="0098635B"/>
    <w:p w14:paraId="1511F873" w14:textId="77777777" w:rsidR="009A6F82" w:rsidRDefault="009A6F82" w:rsidP="0098635B">
      <w:pPr>
        <w:pStyle w:val="ListParagraph"/>
        <w:numPr>
          <w:ilvl w:val="0"/>
          <w:numId w:val="3"/>
        </w:numPr>
      </w:pPr>
      <w:r>
        <w:t>Are there any other words that you associate with this mock-up?</w:t>
      </w:r>
    </w:p>
    <w:p w14:paraId="6D750095" w14:textId="77777777" w:rsidR="009A6F82" w:rsidRDefault="009A6F82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A6F82" w14:paraId="53C5EBD0" w14:textId="77777777" w:rsidTr="00B17F79">
        <w:tc>
          <w:tcPr>
            <w:tcW w:w="5000" w:type="pct"/>
          </w:tcPr>
          <w:p w14:paraId="770F2E76" w14:textId="77777777" w:rsidR="009A6F82" w:rsidRDefault="009A6F82" w:rsidP="002E56AB"/>
          <w:p w14:paraId="482F25B2" w14:textId="207657B3" w:rsidR="002E56AB" w:rsidRDefault="002E56AB" w:rsidP="002E56AB"/>
        </w:tc>
      </w:tr>
    </w:tbl>
    <w:p w14:paraId="6AF475B5" w14:textId="77777777" w:rsidR="009A6F82" w:rsidRDefault="009A6F82" w:rsidP="0098635B"/>
    <w:p w14:paraId="3F549737" w14:textId="77777777" w:rsidR="009A6F82" w:rsidRDefault="009A6F82" w:rsidP="0098635B">
      <w:pPr>
        <w:pStyle w:val="ListParagraph"/>
        <w:numPr>
          <w:ilvl w:val="0"/>
          <w:numId w:val="3"/>
        </w:numPr>
      </w:pPr>
      <w:r>
        <w:t>What do you think about the choice of:</w:t>
      </w:r>
    </w:p>
    <w:p w14:paraId="2B39F991" w14:textId="77777777" w:rsidR="009A6F82" w:rsidRDefault="009A6F82" w:rsidP="0098635B"/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829"/>
        <w:gridCol w:w="7627"/>
      </w:tblGrid>
      <w:tr w:rsidR="009A6F82" w14:paraId="17ED3BF4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6A27E852" w14:textId="77777777" w:rsidR="009A6F82" w:rsidRPr="009A6F82" w:rsidRDefault="009A6F82" w:rsidP="0098635B">
            <w:r w:rsidRPr="009A6F82">
              <w:t>Background colour</w:t>
            </w:r>
          </w:p>
        </w:tc>
        <w:tc>
          <w:tcPr>
            <w:tcW w:w="3647" w:type="pct"/>
          </w:tcPr>
          <w:p w14:paraId="180877EB" w14:textId="0C98E4C5" w:rsidR="009A6F82" w:rsidRDefault="002E56AB" w:rsidP="0098635B">
            <w:r>
              <w:t xml:space="preserve">I actually liked the brown background. It can be hard to incorporate brown into your website but I think you did a good job and it works quite well as a background colour. </w:t>
            </w:r>
          </w:p>
        </w:tc>
      </w:tr>
      <w:tr w:rsidR="009A6F82" w14:paraId="3E2BECA8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0321C15B" w14:textId="77777777" w:rsidR="009A6F82" w:rsidRPr="009A6F82" w:rsidRDefault="009A6F82" w:rsidP="0098635B">
            <w:r w:rsidRPr="009A6F82">
              <w:t>Text colour(s)</w:t>
            </w:r>
          </w:p>
        </w:tc>
        <w:tc>
          <w:tcPr>
            <w:tcW w:w="3647" w:type="pct"/>
          </w:tcPr>
          <w:p w14:paraId="41037F00" w14:textId="2D04E5CE" w:rsidR="009A6F82" w:rsidRDefault="002E56AB" w:rsidP="002E56AB">
            <w:r>
              <w:t xml:space="preserve">Text colour give a massive pop to website so well done </w:t>
            </w:r>
          </w:p>
        </w:tc>
      </w:tr>
      <w:tr w:rsidR="009A6F82" w14:paraId="59D3746F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3622C8B7" w14:textId="77777777" w:rsidR="009A6F82" w:rsidRPr="009A6F82" w:rsidRDefault="009A6F82" w:rsidP="0098635B">
            <w:r w:rsidRPr="009A6F82">
              <w:t>Text-on-background combination</w:t>
            </w:r>
          </w:p>
        </w:tc>
        <w:tc>
          <w:tcPr>
            <w:tcW w:w="3647" w:type="pct"/>
          </w:tcPr>
          <w:p w14:paraId="6F7AEC98" w14:textId="3F21070F" w:rsidR="009A6F82" w:rsidRDefault="002E56AB" w:rsidP="002E56AB">
            <w:r>
              <w:t>Text to background colour combination is all good</w:t>
            </w:r>
          </w:p>
        </w:tc>
      </w:tr>
      <w:tr w:rsidR="009A6F82" w14:paraId="12A6EE0D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2026B1D9" w14:textId="77777777" w:rsidR="009A6F82" w:rsidRPr="009A6F82" w:rsidRDefault="009A6F82" w:rsidP="0098635B">
            <w:r w:rsidRPr="009A6F82">
              <w:t>Accent colour(s)</w:t>
            </w:r>
          </w:p>
        </w:tc>
        <w:tc>
          <w:tcPr>
            <w:tcW w:w="3647" w:type="pct"/>
          </w:tcPr>
          <w:p w14:paraId="07819E6A" w14:textId="528027D8" w:rsidR="009A6F82" w:rsidRDefault="002E56AB" w:rsidP="0098635B">
            <w:r>
              <w:t xml:space="preserve">Accent colours are bright and lively </w:t>
            </w:r>
          </w:p>
        </w:tc>
      </w:tr>
    </w:tbl>
    <w:p w14:paraId="29071C46" w14:textId="77777777" w:rsidR="009A6F82" w:rsidRDefault="009A6F82" w:rsidP="0098635B">
      <w:r>
        <w:br w:type="page"/>
      </w:r>
    </w:p>
    <w:p w14:paraId="10D48213" w14:textId="77777777" w:rsidR="009A6F82" w:rsidRDefault="009A6F82" w:rsidP="0098635B">
      <w:pPr>
        <w:pStyle w:val="ListParagraph"/>
        <w:numPr>
          <w:ilvl w:val="0"/>
          <w:numId w:val="3"/>
        </w:numPr>
      </w:pPr>
      <w:r>
        <w:t>Circle/highlight any statements you find applicable:</w:t>
      </w:r>
    </w:p>
    <w:p w14:paraId="438EC1CF" w14:textId="77777777" w:rsidR="009A6F82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485"/>
        <w:gridCol w:w="3485"/>
        <w:gridCol w:w="3486"/>
      </w:tblGrid>
      <w:tr w:rsidR="009A6F82" w14:paraId="3A01F962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56ADF0CC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text hard to read</w:t>
            </w:r>
          </w:p>
        </w:tc>
        <w:tc>
          <w:tcPr>
            <w:tcW w:w="3485" w:type="dxa"/>
            <w:vAlign w:val="center"/>
          </w:tcPr>
          <w:p w14:paraId="69FBB0B4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77B6C71F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distinguish different sections</w:t>
            </w:r>
          </w:p>
        </w:tc>
      </w:tr>
      <w:tr w:rsidR="009A6F82" w14:paraId="516BFDE8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78C8E7A9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text hard to read</w:t>
            </w:r>
          </w:p>
        </w:tc>
        <w:tc>
          <w:tcPr>
            <w:tcW w:w="3485" w:type="dxa"/>
            <w:vAlign w:val="center"/>
          </w:tcPr>
          <w:p w14:paraId="4E6C2E0A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272F01FD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distinguish different sections</w:t>
            </w:r>
          </w:p>
        </w:tc>
      </w:tr>
      <w:tr w:rsidR="009A6F82" w14:paraId="08A118F2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36F8938F" w14:textId="77777777" w:rsidR="009A6F82" w:rsidRDefault="009A6F82" w:rsidP="0098635B">
            <w:r>
              <w:t>I have not found anything in the mock-up that makes text hard to read</w:t>
            </w:r>
          </w:p>
        </w:tc>
        <w:tc>
          <w:tcPr>
            <w:tcW w:w="3485" w:type="dxa"/>
            <w:vAlign w:val="center"/>
          </w:tcPr>
          <w:p w14:paraId="7941AC76" w14:textId="77777777" w:rsidR="009A6F82" w:rsidRDefault="009A6F82" w:rsidP="0098635B">
            <w:r>
              <w:t>I have not found anything in the mock-up that makes it hard to see where I need to interact</w:t>
            </w:r>
          </w:p>
        </w:tc>
        <w:tc>
          <w:tcPr>
            <w:tcW w:w="3486" w:type="dxa"/>
            <w:vAlign w:val="center"/>
          </w:tcPr>
          <w:p w14:paraId="67823110" w14:textId="77777777" w:rsidR="009A6F82" w:rsidRDefault="009A6F82" w:rsidP="0098635B">
            <w:r>
              <w:t>I have not found anything in the mock-up that makes it hard to distinguish different sections</w:t>
            </w:r>
          </w:p>
        </w:tc>
      </w:tr>
    </w:tbl>
    <w:p w14:paraId="27469F22" w14:textId="77777777" w:rsidR="009A6F82" w:rsidRDefault="009A6F82" w:rsidP="0098635B"/>
    <w:p w14:paraId="5B539D10" w14:textId="77777777" w:rsidR="00396C14" w:rsidRDefault="00396C14" w:rsidP="0098635B">
      <w:pPr>
        <w:pStyle w:val="ListParagraph"/>
        <w:numPr>
          <w:ilvl w:val="0"/>
          <w:numId w:val="3"/>
        </w:numPr>
      </w:pPr>
      <w:r>
        <w:t>What are the pros about this mock-up?</w:t>
      </w:r>
    </w:p>
    <w:p w14:paraId="31BD541E" w14:textId="77777777" w:rsidR="00396C14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6A98877E" w14:textId="77777777" w:rsidTr="00B17F79">
        <w:tc>
          <w:tcPr>
            <w:tcW w:w="5000" w:type="pct"/>
          </w:tcPr>
          <w:p w14:paraId="4750CC8E" w14:textId="77777777" w:rsidR="00396C14" w:rsidRDefault="00396C14" w:rsidP="0098635B">
            <w:r>
              <w:t>[Type here]</w:t>
            </w:r>
          </w:p>
          <w:p w14:paraId="01C42C45" w14:textId="77777777" w:rsidR="00396C14" w:rsidRDefault="00396C14" w:rsidP="0098635B"/>
          <w:p w14:paraId="5DE30DE2" w14:textId="77777777" w:rsidR="00396C14" w:rsidRDefault="00396C14" w:rsidP="0098635B"/>
        </w:tc>
      </w:tr>
    </w:tbl>
    <w:p w14:paraId="7892EF4C" w14:textId="77777777" w:rsidR="00396C14" w:rsidRPr="00396C14" w:rsidRDefault="00396C14" w:rsidP="0098635B"/>
    <w:p w14:paraId="37F3207C" w14:textId="77777777" w:rsidR="00396C14" w:rsidRDefault="00396C14" w:rsidP="0098635B">
      <w:pPr>
        <w:pStyle w:val="ListParagraph"/>
        <w:numPr>
          <w:ilvl w:val="0"/>
          <w:numId w:val="6"/>
        </w:numPr>
      </w:pPr>
      <w:r>
        <w:t>What do you think could be improved about this mock-up?</w:t>
      </w:r>
    </w:p>
    <w:p w14:paraId="053201DA" w14:textId="77777777" w:rsidR="00396C14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16BD68F8" w14:textId="77777777" w:rsidTr="00B17F79">
        <w:tc>
          <w:tcPr>
            <w:tcW w:w="5000" w:type="pct"/>
          </w:tcPr>
          <w:p w14:paraId="6A7DC2A3" w14:textId="40C41516" w:rsidR="00396C14" w:rsidRDefault="002E56AB" w:rsidP="0098635B">
            <w:r>
              <w:t xml:space="preserve">Again, just less links and words as I think this will make the user feel less overwhelmed by the website. </w:t>
            </w:r>
          </w:p>
          <w:p w14:paraId="75A0DB20" w14:textId="77777777" w:rsidR="00396C14" w:rsidRDefault="00396C14" w:rsidP="0098635B"/>
          <w:p w14:paraId="37035AC1" w14:textId="77777777" w:rsidR="00396C14" w:rsidRDefault="00396C14" w:rsidP="0098635B"/>
        </w:tc>
      </w:tr>
    </w:tbl>
    <w:p w14:paraId="7B70B72D" w14:textId="77777777" w:rsidR="00396C14" w:rsidRPr="00396C14" w:rsidRDefault="00396C14" w:rsidP="0098635B"/>
    <w:p w14:paraId="2E302552" w14:textId="77777777" w:rsidR="009A6F82" w:rsidRDefault="009A6F82" w:rsidP="0098635B">
      <w:pPr>
        <w:pStyle w:val="ListParagraph"/>
        <w:numPr>
          <w:ilvl w:val="0"/>
          <w:numId w:val="3"/>
        </w:numPr>
      </w:pPr>
      <w:r>
        <w:t>Do you have any other feedback?</w:t>
      </w:r>
    </w:p>
    <w:p w14:paraId="08148AE4" w14:textId="77777777" w:rsidR="009A6F82" w:rsidRDefault="009A6F82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A6F82" w14:paraId="1FE10F2C" w14:textId="77777777" w:rsidTr="00B17F79">
        <w:tc>
          <w:tcPr>
            <w:tcW w:w="5000" w:type="pct"/>
          </w:tcPr>
          <w:p w14:paraId="172106FA" w14:textId="77777777" w:rsidR="009A6F82" w:rsidRDefault="009A6F82" w:rsidP="0098635B">
            <w:r>
              <w:t>[Type here]</w:t>
            </w:r>
          </w:p>
          <w:p w14:paraId="6915567F" w14:textId="77777777" w:rsidR="009A6F82" w:rsidRDefault="009A6F82" w:rsidP="0098635B"/>
          <w:p w14:paraId="72A43062" w14:textId="77777777" w:rsidR="009A6F82" w:rsidRDefault="009A6F82" w:rsidP="0098635B"/>
        </w:tc>
      </w:tr>
    </w:tbl>
    <w:p w14:paraId="180FD04C" w14:textId="77777777" w:rsidR="009A6F82" w:rsidRPr="00EE44A9" w:rsidRDefault="009A6F82" w:rsidP="0098635B"/>
    <w:p w14:paraId="31B6A7C3" w14:textId="77777777" w:rsidR="009A6F82" w:rsidRDefault="009A6F82" w:rsidP="0098635B">
      <w:pPr>
        <w:sectPr w:rsidR="009A6F82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4EA780" w14:textId="650B63D1" w:rsidR="009A6F82" w:rsidRDefault="009A6F82" w:rsidP="0098635B">
      <w:pPr>
        <w:pStyle w:val="Heading2"/>
      </w:pPr>
      <w:r>
        <w:t>Mock-up #3</w:t>
      </w:r>
    </w:p>
    <w:p w14:paraId="0101386C" w14:textId="7D4F2D22" w:rsidR="00F23E5A" w:rsidRPr="00F23E5A" w:rsidRDefault="00F23E5A" w:rsidP="00F23E5A">
      <w:r>
        <w:rPr>
          <w:noProof/>
          <w:lang w:val="en-NZ" w:eastAsia="en-NZ"/>
        </w:rPr>
        <w:drawing>
          <wp:inline distT="0" distB="0" distL="0" distR="0" wp14:anchorId="61837B25" wp14:editId="3BCC2510">
            <wp:extent cx="6645910" cy="3899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42A" w14:textId="77777777" w:rsidR="009A6F82" w:rsidRDefault="009A6F82" w:rsidP="0098635B"/>
    <w:p w14:paraId="5E1880DA" w14:textId="77777777" w:rsidR="009A6F82" w:rsidRPr="0036480B" w:rsidRDefault="009A6F82" w:rsidP="0098635B">
      <w:pPr>
        <w:pStyle w:val="ListParagraph"/>
        <w:numPr>
          <w:ilvl w:val="0"/>
          <w:numId w:val="4"/>
        </w:numPr>
      </w:pPr>
      <w:r w:rsidRPr="0036480B">
        <w:t xml:space="preserve">Circle/highlight the words that come to mind when you look at </w:t>
      </w:r>
      <w:r>
        <w:t xml:space="preserve">the </w:t>
      </w:r>
      <w:r w:rsidRPr="00115EBA">
        <w:rPr>
          <w:b/>
          <w:bCs/>
        </w:rPr>
        <w:t>colour</w:t>
      </w:r>
      <w:r>
        <w:t xml:space="preserve"> </w:t>
      </w:r>
      <w:r w:rsidRPr="0036480B">
        <w:t>scheme.</w:t>
      </w:r>
    </w:p>
    <w:p w14:paraId="6D1423FA" w14:textId="77777777" w:rsidR="009A6F82" w:rsidRPr="005F2B7F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9A6F82" w14:paraId="525DC2C1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38B52688" w14:textId="77777777" w:rsidR="009A6F82" w:rsidRDefault="009A6F82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1893FADD" w14:textId="77777777" w:rsidR="009A6F82" w:rsidRDefault="009A6F82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000BA065" w14:textId="77777777" w:rsidR="009A6F82" w:rsidRDefault="009A6F82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5914E755" w14:textId="77777777" w:rsidR="009A6F82" w:rsidRDefault="009A6F82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11FB7AE7" w14:textId="77777777" w:rsidR="009A6F82" w:rsidRDefault="009A6F82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77A6BAEB" w14:textId="77777777" w:rsidR="009A6F82" w:rsidRDefault="009A6F82" w:rsidP="0098635B">
            <w:r w:rsidRPr="00852CFE">
              <w:rPr>
                <w:color w:val="FF0000"/>
              </w:rPr>
              <w:t>Relaxed</w:t>
            </w:r>
          </w:p>
        </w:tc>
      </w:tr>
      <w:tr w:rsidR="009A6F82" w14:paraId="40054A33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20549D7" w14:textId="77777777" w:rsidR="009A6F82" w:rsidRDefault="009A6F82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4FEEB43E" w14:textId="77777777" w:rsidR="009A6F82" w:rsidRDefault="009A6F82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1385812C" w14:textId="77777777" w:rsidR="009A6F82" w:rsidRDefault="009A6F82" w:rsidP="0098635B">
            <w:r>
              <w:t>Engaging</w:t>
            </w:r>
          </w:p>
        </w:tc>
        <w:tc>
          <w:tcPr>
            <w:tcW w:w="1503" w:type="dxa"/>
            <w:vAlign w:val="center"/>
          </w:tcPr>
          <w:p w14:paraId="03B935E0" w14:textId="77777777" w:rsidR="009A6F82" w:rsidRDefault="009A6F82" w:rsidP="0098635B">
            <w:r w:rsidRPr="00852CFE">
              <w:rPr>
                <w:color w:val="FF0000"/>
              </w:rPr>
              <w:t>Clever</w:t>
            </w:r>
          </w:p>
        </w:tc>
        <w:tc>
          <w:tcPr>
            <w:tcW w:w="1503" w:type="dxa"/>
            <w:vAlign w:val="center"/>
          </w:tcPr>
          <w:p w14:paraId="73549163" w14:textId="77777777" w:rsidR="009A6F82" w:rsidRDefault="009A6F82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0E5A79F4" w14:textId="77777777" w:rsidR="009A6F82" w:rsidRDefault="009A6F82" w:rsidP="0098635B">
            <w:r>
              <w:t>Cold</w:t>
            </w:r>
          </w:p>
        </w:tc>
      </w:tr>
      <w:tr w:rsidR="009A6F82" w14:paraId="6DF42155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25FC6816" w14:textId="77777777" w:rsidR="009A6F82" w:rsidRDefault="009A6F82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5F31DA80" w14:textId="77777777" w:rsidR="009A6F82" w:rsidRDefault="009A6F82" w:rsidP="0098635B">
            <w:r>
              <w:t>Trustworthy</w:t>
            </w:r>
          </w:p>
        </w:tc>
        <w:tc>
          <w:tcPr>
            <w:tcW w:w="1503" w:type="dxa"/>
            <w:vAlign w:val="center"/>
          </w:tcPr>
          <w:p w14:paraId="1698376B" w14:textId="77777777" w:rsidR="009A6F82" w:rsidRDefault="009A6F82" w:rsidP="0098635B">
            <w:r w:rsidRPr="00852CFE">
              <w:rPr>
                <w:color w:val="FF0000"/>
              </w:rPr>
              <w:t>Playful</w:t>
            </w:r>
          </w:p>
        </w:tc>
        <w:tc>
          <w:tcPr>
            <w:tcW w:w="1503" w:type="dxa"/>
            <w:vAlign w:val="center"/>
          </w:tcPr>
          <w:p w14:paraId="6892D252" w14:textId="77777777" w:rsidR="009A6F82" w:rsidRDefault="009A6F82" w:rsidP="0098635B">
            <w:r>
              <w:t>Interesting</w:t>
            </w:r>
          </w:p>
        </w:tc>
        <w:tc>
          <w:tcPr>
            <w:tcW w:w="1503" w:type="dxa"/>
            <w:vAlign w:val="center"/>
          </w:tcPr>
          <w:p w14:paraId="639B7472" w14:textId="77777777" w:rsidR="009A6F82" w:rsidRDefault="009A6F82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5DCF1F64" w14:textId="77777777" w:rsidR="009A6F82" w:rsidRDefault="009A6F82" w:rsidP="0098635B">
            <w:r>
              <w:t>Arrogant</w:t>
            </w:r>
          </w:p>
        </w:tc>
      </w:tr>
      <w:tr w:rsidR="009A6F82" w14:paraId="6FE606DC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49AFAA32" w14:textId="77777777" w:rsidR="009A6F82" w:rsidRDefault="009A6F82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732124CA" w14:textId="77777777" w:rsidR="009A6F82" w:rsidRDefault="009A6F82" w:rsidP="0098635B">
            <w:r>
              <w:t>Sleek</w:t>
            </w:r>
          </w:p>
        </w:tc>
        <w:tc>
          <w:tcPr>
            <w:tcW w:w="1503" w:type="dxa"/>
            <w:vAlign w:val="center"/>
          </w:tcPr>
          <w:p w14:paraId="598D5769" w14:textId="77777777" w:rsidR="009A6F82" w:rsidRDefault="009A6F82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1E5F4511" w14:textId="77777777" w:rsidR="009A6F82" w:rsidRDefault="009A6F82" w:rsidP="0098635B">
            <w:r>
              <w:t>Confident</w:t>
            </w:r>
          </w:p>
        </w:tc>
        <w:tc>
          <w:tcPr>
            <w:tcW w:w="1503" w:type="dxa"/>
            <w:vAlign w:val="center"/>
          </w:tcPr>
          <w:p w14:paraId="47E9628F" w14:textId="77777777" w:rsidR="009A6F82" w:rsidRDefault="009A6F82" w:rsidP="0098635B">
            <w:r>
              <w:t>Chilled</w:t>
            </w:r>
          </w:p>
        </w:tc>
        <w:tc>
          <w:tcPr>
            <w:tcW w:w="1503" w:type="dxa"/>
            <w:vAlign w:val="center"/>
          </w:tcPr>
          <w:p w14:paraId="5F76E96E" w14:textId="77777777" w:rsidR="009A6F82" w:rsidRDefault="009A6F82" w:rsidP="0098635B">
            <w:r>
              <w:t>Clinical</w:t>
            </w:r>
          </w:p>
        </w:tc>
      </w:tr>
      <w:tr w:rsidR="009A6F82" w14:paraId="3F8DA727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66A22752" w14:textId="77777777" w:rsidR="009A6F82" w:rsidRDefault="009A6F82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75CB694D" w14:textId="77777777" w:rsidR="009A6F82" w:rsidRDefault="009A6F82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17939A1F" w14:textId="77777777" w:rsidR="009A6F82" w:rsidRDefault="009A6F82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148C6783" w14:textId="77777777" w:rsidR="009A6F82" w:rsidRDefault="009A6F82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696BD4AB" w14:textId="77777777" w:rsidR="009A6F82" w:rsidRDefault="009A6F82" w:rsidP="0098635B">
            <w:r>
              <w:t>Fun</w:t>
            </w:r>
          </w:p>
        </w:tc>
        <w:tc>
          <w:tcPr>
            <w:tcW w:w="1503" w:type="dxa"/>
            <w:vAlign w:val="center"/>
          </w:tcPr>
          <w:p w14:paraId="68CA9A48" w14:textId="77777777" w:rsidR="009A6F82" w:rsidRDefault="009A6F82" w:rsidP="0098635B">
            <w:r>
              <w:t>Amateur</w:t>
            </w:r>
          </w:p>
        </w:tc>
      </w:tr>
      <w:tr w:rsidR="009A6F82" w14:paraId="3D5CDBB7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38526BB2" w14:textId="77777777" w:rsidR="009A6F82" w:rsidRDefault="009A6F82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4CFA4E0D" w14:textId="77777777" w:rsidR="009A6F82" w:rsidRDefault="009A6F82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39912004" w14:textId="77777777" w:rsidR="009A6F82" w:rsidRDefault="009A6F82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0F860462" w14:textId="77777777" w:rsidR="009A6F82" w:rsidRDefault="009A6F82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2362EFA8" w14:textId="77777777" w:rsidR="009A6F82" w:rsidRDefault="009A6F82" w:rsidP="0098635B">
            <w:r>
              <w:t>Enthusiastic</w:t>
            </w:r>
          </w:p>
        </w:tc>
        <w:tc>
          <w:tcPr>
            <w:tcW w:w="1503" w:type="dxa"/>
            <w:vAlign w:val="center"/>
          </w:tcPr>
          <w:p w14:paraId="2590C185" w14:textId="77777777" w:rsidR="009A6F82" w:rsidRDefault="009A6F82" w:rsidP="0098635B">
            <w:r>
              <w:t>Bossy</w:t>
            </w:r>
          </w:p>
        </w:tc>
      </w:tr>
    </w:tbl>
    <w:p w14:paraId="2E65D180" w14:textId="77777777" w:rsidR="009A6F82" w:rsidRDefault="009A6F82" w:rsidP="0098635B"/>
    <w:p w14:paraId="1322E30F" w14:textId="77777777" w:rsidR="009A6F82" w:rsidRDefault="009A6F82" w:rsidP="0098635B">
      <w:pPr>
        <w:pStyle w:val="ListParagraph"/>
        <w:numPr>
          <w:ilvl w:val="0"/>
          <w:numId w:val="4"/>
        </w:numPr>
      </w:pPr>
      <w:r>
        <w:t xml:space="preserve">Circle/highlight the words that come to mind when you look at the </w:t>
      </w:r>
      <w:r w:rsidRPr="00115EBA">
        <w:rPr>
          <w:b/>
          <w:bCs/>
        </w:rPr>
        <w:t>font</w:t>
      </w:r>
      <w:r>
        <w:t xml:space="preserve"> scheme.</w:t>
      </w:r>
    </w:p>
    <w:p w14:paraId="3C6D7BD5" w14:textId="77777777" w:rsidR="009A6F82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9A6F82" w14:paraId="6E494566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4F347BDC" w14:textId="77777777" w:rsidR="009A6F82" w:rsidRDefault="009A6F82" w:rsidP="0098635B">
            <w:r>
              <w:t>Professional</w:t>
            </w:r>
          </w:p>
        </w:tc>
        <w:tc>
          <w:tcPr>
            <w:tcW w:w="1502" w:type="dxa"/>
            <w:vAlign w:val="center"/>
          </w:tcPr>
          <w:p w14:paraId="2B808CD3" w14:textId="77777777" w:rsidR="009A6F82" w:rsidRDefault="009A6F82" w:rsidP="0098635B">
            <w:r>
              <w:t>Warm</w:t>
            </w:r>
          </w:p>
        </w:tc>
        <w:tc>
          <w:tcPr>
            <w:tcW w:w="1503" w:type="dxa"/>
            <w:vAlign w:val="center"/>
          </w:tcPr>
          <w:p w14:paraId="7DA755B0" w14:textId="77777777" w:rsidR="009A6F82" w:rsidRDefault="009A6F82" w:rsidP="0098635B">
            <w:r>
              <w:t>Childish</w:t>
            </w:r>
          </w:p>
        </w:tc>
        <w:tc>
          <w:tcPr>
            <w:tcW w:w="1503" w:type="dxa"/>
            <w:vAlign w:val="center"/>
          </w:tcPr>
          <w:p w14:paraId="178F3561" w14:textId="77777777" w:rsidR="009A6F82" w:rsidRDefault="009A6F82" w:rsidP="0098635B">
            <w:r>
              <w:t>Simple</w:t>
            </w:r>
          </w:p>
        </w:tc>
        <w:tc>
          <w:tcPr>
            <w:tcW w:w="1503" w:type="dxa"/>
            <w:vAlign w:val="center"/>
          </w:tcPr>
          <w:p w14:paraId="6BFF8834" w14:textId="77777777" w:rsidR="009A6F82" w:rsidRDefault="009A6F82" w:rsidP="0098635B">
            <w:r>
              <w:t>Shambolic</w:t>
            </w:r>
          </w:p>
        </w:tc>
        <w:tc>
          <w:tcPr>
            <w:tcW w:w="1503" w:type="dxa"/>
            <w:vAlign w:val="center"/>
          </w:tcPr>
          <w:p w14:paraId="4519150C" w14:textId="77777777" w:rsidR="009A6F82" w:rsidRDefault="009A6F82" w:rsidP="0098635B">
            <w:r>
              <w:t>Relaxed</w:t>
            </w:r>
          </w:p>
        </w:tc>
      </w:tr>
      <w:tr w:rsidR="009A6F82" w14:paraId="50794D6F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0BF8444E" w14:textId="77777777" w:rsidR="009A6F82" w:rsidRDefault="009A6F82" w:rsidP="0098635B">
            <w:r>
              <w:t>Overbearing</w:t>
            </w:r>
          </w:p>
        </w:tc>
        <w:tc>
          <w:tcPr>
            <w:tcW w:w="1502" w:type="dxa"/>
            <w:vAlign w:val="center"/>
          </w:tcPr>
          <w:p w14:paraId="4E612DB1" w14:textId="77777777" w:rsidR="009A6F82" w:rsidRDefault="009A6F82" w:rsidP="0098635B">
            <w:r>
              <w:t>Casual</w:t>
            </w:r>
          </w:p>
        </w:tc>
        <w:tc>
          <w:tcPr>
            <w:tcW w:w="1503" w:type="dxa"/>
            <w:vAlign w:val="center"/>
          </w:tcPr>
          <w:p w14:paraId="0122B27A" w14:textId="77777777" w:rsidR="009A6F82" w:rsidRDefault="009A6F82" w:rsidP="0098635B">
            <w:r>
              <w:t>Engaging</w:t>
            </w:r>
          </w:p>
        </w:tc>
        <w:tc>
          <w:tcPr>
            <w:tcW w:w="1503" w:type="dxa"/>
            <w:vAlign w:val="center"/>
          </w:tcPr>
          <w:p w14:paraId="2B259743" w14:textId="77777777" w:rsidR="009A6F82" w:rsidRDefault="009A6F82" w:rsidP="0098635B">
            <w:r>
              <w:t>Clever</w:t>
            </w:r>
          </w:p>
        </w:tc>
        <w:tc>
          <w:tcPr>
            <w:tcW w:w="1503" w:type="dxa"/>
            <w:vAlign w:val="center"/>
          </w:tcPr>
          <w:p w14:paraId="5C28ADDF" w14:textId="77777777" w:rsidR="009A6F82" w:rsidRDefault="009A6F82" w:rsidP="0098635B">
            <w:r>
              <w:t>Serious</w:t>
            </w:r>
          </w:p>
        </w:tc>
        <w:tc>
          <w:tcPr>
            <w:tcW w:w="1503" w:type="dxa"/>
            <w:vAlign w:val="center"/>
          </w:tcPr>
          <w:p w14:paraId="1FA322C3" w14:textId="77777777" w:rsidR="009A6F82" w:rsidRDefault="009A6F82" w:rsidP="0098635B">
            <w:r>
              <w:t>Cold</w:t>
            </w:r>
          </w:p>
        </w:tc>
      </w:tr>
      <w:tr w:rsidR="009A6F82" w14:paraId="5CE71CBE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589C76CF" w14:textId="77777777" w:rsidR="009A6F82" w:rsidRDefault="009A6F82" w:rsidP="0098635B">
            <w:r>
              <w:t>Sloppy</w:t>
            </w:r>
          </w:p>
        </w:tc>
        <w:tc>
          <w:tcPr>
            <w:tcW w:w="1502" w:type="dxa"/>
            <w:vAlign w:val="center"/>
          </w:tcPr>
          <w:p w14:paraId="0586DB17" w14:textId="77777777" w:rsidR="009A6F82" w:rsidRDefault="009A6F82" w:rsidP="0098635B">
            <w:r w:rsidRPr="00852CFE">
              <w:rPr>
                <w:color w:val="FF0000"/>
              </w:rPr>
              <w:t>Trustworthy</w:t>
            </w:r>
          </w:p>
        </w:tc>
        <w:tc>
          <w:tcPr>
            <w:tcW w:w="1503" w:type="dxa"/>
            <w:vAlign w:val="center"/>
          </w:tcPr>
          <w:p w14:paraId="218FA672" w14:textId="77777777" w:rsidR="009A6F82" w:rsidRDefault="009A6F82" w:rsidP="0098635B">
            <w:r>
              <w:t>Playful</w:t>
            </w:r>
          </w:p>
        </w:tc>
        <w:tc>
          <w:tcPr>
            <w:tcW w:w="1503" w:type="dxa"/>
            <w:vAlign w:val="center"/>
          </w:tcPr>
          <w:p w14:paraId="1EF139E2" w14:textId="77777777" w:rsidR="009A6F82" w:rsidRDefault="009A6F82" w:rsidP="0098635B">
            <w:r w:rsidRPr="00852CFE">
              <w:rPr>
                <w:color w:val="FF0000"/>
              </w:rPr>
              <w:t>Interesting</w:t>
            </w:r>
          </w:p>
        </w:tc>
        <w:tc>
          <w:tcPr>
            <w:tcW w:w="1503" w:type="dxa"/>
            <w:vAlign w:val="center"/>
          </w:tcPr>
          <w:p w14:paraId="27465E1B" w14:textId="77777777" w:rsidR="009A6F82" w:rsidRDefault="009A6F82" w:rsidP="0098635B">
            <w:r>
              <w:t>Easy</w:t>
            </w:r>
          </w:p>
        </w:tc>
        <w:tc>
          <w:tcPr>
            <w:tcW w:w="1503" w:type="dxa"/>
            <w:vAlign w:val="center"/>
          </w:tcPr>
          <w:p w14:paraId="519504D4" w14:textId="77777777" w:rsidR="009A6F82" w:rsidRDefault="009A6F82" w:rsidP="0098635B">
            <w:r>
              <w:t>Arrogant</w:t>
            </w:r>
          </w:p>
        </w:tc>
      </w:tr>
      <w:tr w:rsidR="009A6F82" w14:paraId="7C4B7838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29469C29" w14:textId="77777777" w:rsidR="009A6F82" w:rsidRDefault="009A6F82" w:rsidP="0098635B">
            <w:r>
              <w:t>Inclusive</w:t>
            </w:r>
          </w:p>
        </w:tc>
        <w:tc>
          <w:tcPr>
            <w:tcW w:w="1502" w:type="dxa"/>
            <w:vAlign w:val="center"/>
          </w:tcPr>
          <w:p w14:paraId="14E1A365" w14:textId="77777777" w:rsidR="009A6F82" w:rsidRDefault="009A6F82" w:rsidP="0098635B">
            <w:r>
              <w:t>Sleek</w:t>
            </w:r>
          </w:p>
        </w:tc>
        <w:tc>
          <w:tcPr>
            <w:tcW w:w="1503" w:type="dxa"/>
            <w:vAlign w:val="center"/>
          </w:tcPr>
          <w:p w14:paraId="2F460CA5" w14:textId="77777777" w:rsidR="009A6F82" w:rsidRDefault="009A6F82" w:rsidP="0098635B">
            <w:r>
              <w:t>Detailed</w:t>
            </w:r>
          </w:p>
        </w:tc>
        <w:tc>
          <w:tcPr>
            <w:tcW w:w="1503" w:type="dxa"/>
            <w:vAlign w:val="center"/>
          </w:tcPr>
          <w:p w14:paraId="2D5FDD33" w14:textId="77777777" w:rsidR="009A6F82" w:rsidRDefault="009A6F82" w:rsidP="0098635B">
            <w:r>
              <w:t>Confident</w:t>
            </w:r>
          </w:p>
        </w:tc>
        <w:tc>
          <w:tcPr>
            <w:tcW w:w="1503" w:type="dxa"/>
            <w:vAlign w:val="center"/>
          </w:tcPr>
          <w:p w14:paraId="51B5BD66" w14:textId="77777777" w:rsidR="009A6F82" w:rsidRDefault="009A6F82" w:rsidP="0098635B">
            <w:r>
              <w:t>Chilled</w:t>
            </w:r>
          </w:p>
        </w:tc>
        <w:tc>
          <w:tcPr>
            <w:tcW w:w="1503" w:type="dxa"/>
            <w:vAlign w:val="center"/>
          </w:tcPr>
          <w:p w14:paraId="442FE405" w14:textId="77777777" w:rsidR="009A6F82" w:rsidRDefault="009A6F82" w:rsidP="0098635B">
            <w:r>
              <w:t>Clinical</w:t>
            </w:r>
          </w:p>
        </w:tc>
      </w:tr>
      <w:tr w:rsidR="009A6F82" w14:paraId="38ECACD3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764FE577" w14:textId="77777777" w:rsidR="009A6F82" w:rsidRDefault="009A6F82" w:rsidP="0098635B">
            <w:r>
              <w:t>Authoritative</w:t>
            </w:r>
          </w:p>
        </w:tc>
        <w:tc>
          <w:tcPr>
            <w:tcW w:w="1502" w:type="dxa"/>
            <w:vAlign w:val="center"/>
          </w:tcPr>
          <w:p w14:paraId="72230070" w14:textId="77777777" w:rsidR="009A6F82" w:rsidRDefault="009A6F82" w:rsidP="0098635B">
            <w:r>
              <w:t>Exciting</w:t>
            </w:r>
          </w:p>
        </w:tc>
        <w:tc>
          <w:tcPr>
            <w:tcW w:w="1503" w:type="dxa"/>
            <w:vAlign w:val="center"/>
          </w:tcPr>
          <w:p w14:paraId="43D4AC6B" w14:textId="77777777" w:rsidR="009A6F82" w:rsidRDefault="009A6F82" w:rsidP="0098635B">
            <w:r>
              <w:t>Open</w:t>
            </w:r>
          </w:p>
        </w:tc>
        <w:tc>
          <w:tcPr>
            <w:tcW w:w="1503" w:type="dxa"/>
            <w:vAlign w:val="center"/>
          </w:tcPr>
          <w:p w14:paraId="50E755B8" w14:textId="77777777" w:rsidR="009A6F82" w:rsidRDefault="009A6F82" w:rsidP="0098635B">
            <w:r>
              <w:t>Laid back</w:t>
            </w:r>
          </w:p>
        </w:tc>
        <w:tc>
          <w:tcPr>
            <w:tcW w:w="1503" w:type="dxa"/>
            <w:vAlign w:val="center"/>
          </w:tcPr>
          <w:p w14:paraId="55D04D4F" w14:textId="77777777" w:rsidR="009A6F82" w:rsidRDefault="009A6F82" w:rsidP="0098635B">
            <w:r>
              <w:t>Fun</w:t>
            </w:r>
          </w:p>
        </w:tc>
        <w:tc>
          <w:tcPr>
            <w:tcW w:w="1503" w:type="dxa"/>
            <w:vAlign w:val="center"/>
          </w:tcPr>
          <w:p w14:paraId="3332A4E5" w14:textId="77777777" w:rsidR="009A6F82" w:rsidRDefault="009A6F82" w:rsidP="0098635B">
            <w:r>
              <w:t>Amateur</w:t>
            </w:r>
          </w:p>
        </w:tc>
      </w:tr>
      <w:tr w:rsidR="009A6F82" w14:paraId="206E2CC0" w14:textId="77777777" w:rsidTr="00B17F79">
        <w:trPr>
          <w:trHeight w:val="567"/>
        </w:trPr>
        <w:tc>
          <w:tcPr>
            <w:tcW w:w="1502" w:type="dxa"/>
            <w:vAlign w:val="center"/>
          </w:tcPr>
          <w:p w14:paraId="6AAEE701" w14:textId="77777777" w:rsidR="009A6F82" w:rsidRDefault="009A6F82" w:rsidP="0098635B">
            <w:r>
              <w:t>Supportive</w:t>
            </w:r>
          </w:p>
        </w:tc>
        <w:tc>
          <w:tcPr>
            <w:tcW w:w="1502" w:type="dxa"/>
            <w:vAlign w:val="center"/>
          </w:tcPr>
          <w:p w14:paraId="52E0EEB9" w14:textId="77777777" w:rsidR="009A6F82" w:rsidRDefault="009A6F82" w:rsidP="0098635B">
            <w:r>
              <w:t>Stuffy</w:t>
            </w:r>
          </w:p>
        </w:tc>
        <w:tc>
          <w:tcPr>
            <w:tcW w:w="1503" w:type="dxa"/>
            <w:vAlign w:val="center"/>
          </w:tcPr>
          <w:p w14:paraId="1A33157D" w14:textId="77777777" w:rsidR="009A6F82" w:rsidRDefault="009A6F82" w:rsidP="0098635B">
            <w:r>
              <w:t>Silly</w:t>
            </w:r>
          </w:p>
        </w:tc>
        <w:tc>
          <w:tcPr>
            <w:tcW w:w="1503" w:type="dxa"/>
            <w:vAlign w:val="center"/>
          </w:tcPr>
          <w:p w14:paraId="34CC0D90" w14:textId="77777777" w:rsidR="009A6F82" w:rsidRDefault="009A6F82" w:rsidP="0098635B">
            <w:r>
              <w:t>Helpful</w:t>
            </w:r>
          </w:p>
        </w:tc>
        <w:tc>
          <w:tcPr>
            <w:tcW w:w="1503" w:type="dxa"/>
            <w:vAlign w:val="center"/>
          </w:tcPr>
          <w:p w14:paraId="13312D26" w14:textId="77777777" w:rsidR="009A6F82" w:rsidRDefault="009A6F82" w:rsidP="0098635B">
            <w:r>
              <w:t>Enthusiastic</w:t>
            </w:r>
          </w:p>
        </w:tc>
        <w:tc>
          <w:tcPr>
            <w:tcW w:w="1503" w:type="dxa"/>
            <w:vAlign w:val="center"/>
          </w:tcPr>
          <w:p w14:paraId="609DCA7E" w14:textId="77777777" w:rsidR="009A6F82" w:rsidRDefault="009A6F82" w:rsidP="0098635B">
            <w:r>
              <w:t>Bossy</w:t>
            </w:r>
          </w:p>
        </w:tc>
      </w:tr>
    </w:tbl>
    <w:p w14:paraId="3DB78795" w14:textId="77777777" w:rsidR="009A6F82" w:rsidRPr="00E54367" w:rsidRDefault="009A6F82" w:rsidP="0098635B"/>
    <w:p w14:paraId="44D9440F" w14:textId="77777777" w:rsidR="009A6F82" w:rsidRDefault="009A6F82" w:rsidP="0098635B">
      <w:pPr>
        <w:pStyle w:val="ListParagraph"/>
        <w:numPr>
          <w:ilvl w:val="0"/>
          <w:numId w:val="4"/>
        </w:numPr>
      </w:pPr>
      <w:r>
        <w:t>Are there any other words that you associate with this mock-up?</w:t>
      </w:r>
    </w:p>
    <w:p w14:paraId="5E14C0A0" w14:textId="77777777" w:rsidR="009A6F82" w:rsidRDefault="009A6F82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A6F82" w14:paraId="2BFA80C1" w14:textId="77777777" w:rsidTr="00B17F79">
        <w:tc>
          <w:tcPr>
            <w:tcW w:w="5000" w:type="pct"/>
          </w:tcPr>
          <w:p w14:paraId="5F737674" w14:textId="4E2BDE89" w:rsidR="009A6F82" w:rsidRDefault="00852CFE" w:rsidP="0098635B">
            <w:r>
              <w:t xml:space="preserve">Calm, inviting </w:t>
            </w:r>
          </w:p>
          <w:p w14:paraId="6B941BC7" w14:textId="77777777" w:rsidR="009A6F82" w:rsidRDefault="009A6F82" w:rsidP="0098635B"/>
        </w:tc>
      </w:tr>
    </w:tbl>
    <w:p w14:paraId="442A2F79" w14:textId="77777777" w:rsidR="009A6F82" w:rsidRDefault="009A6F82" w:rsidP="0098635B"/>
    <w:p w14:paraId="216C1A1D" w14:textId="77777777" w:rsidR="009A6F82" w:rsidRDefault="009A6F82" w:rsidP="0098635B">
      <w:pPr>
        <w:pStyle w:val="ListParagraph"/>
        <w:numPr>
          <w:ilvl w:val="0"/>
          <w:numId w:val="4"/>
        </w:numPr>
      </w:pPr>
      <w:r>
        <w:t>What do you think about the choice of:</w:t>
      </w:r>
    </w:p>
    <w:p w14:paraId="4B328641" w14:textId="77777777" w:rsidR="009A6F82" w:rsidRDefault="009A6F82" w:rsidP="0098635B"/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829"/>
        <w:gridCol w:w="7627"/>
      </w:tblGrid>
      <w:tr w:rsidR="009A6F82" w14:paraId="2BDF800A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6C553C89" w14:textId="77777777" w:rsidR="009A6F82" w:rsidRPr="009A6F82" w:rsidRDefault="009A6F82" w:rsidP="0098635B">
            <w:r w:rsidRPr="009A6F82">
              <w:t>Background colour</w:t>
            </w:r>
          </w:p>
        </w:tc>
        <w:tc>
          <w:tcPr>
            <w:tcW w:w="3647" w:type="pct"/>
          </w:tcPr>
          <w:p w14:paraId="1D003434" w14:textId="10CFCEBF" w:rsidR="009A6F82" w:rsidRDefault="00852CFE" w:rsidP="00852CFE">
            <w:r>
              <w:t xml:space="preserve">good dark colour choice </w:t>
            </w:r>
          </w:p>
        </w:tc>
      </w:tr>
      <w:tr w:rsidR="009A6F82" w14:paraId="4BE9A7BB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383FCE9C" w14:textId="77777777" w:rsidR="009A6F82" w:rsidRPr="009A6F82" w:rsidRDefault="009A6F82" w:rsidP="0098635B">
            <w:r w:rsidRPr="009A6F82">
              <w:t>Text colour(s)</w:t>
            </w:r>
          </w:p>
        </w:tc>
        <w:tc>
          <w:tcPr>
            <w:tcW w:w="3647" w:type="pct"/>
          </w:tcPr>
          <w:p w14:paraId="02E5FB63" w14:textId="457062A8" w:rsidR="009A6F82" w:rsidRDefault="009A6F82" w:rsidP="00852CFE"/>
        </w:tc>
      </w:tr>
      <w:tr w:rsidR="009A6F82" w14:paraId="5EF1B8E3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DD49590" w14:textId="77777777" w:rsidR="009A6F82" w:rsidRPr="009A6F82" w:rsidRDefault="009A6F82" w:rsidP="0098635B">
            <w:r w:rsidRPr="009A6F82">
              <w:t>Text-on-background combination</w:t>
            </w:r>
          </w:p>
        </w:tc>
        <w:tc>
          <w:tcPr>
            <w:tcW w:w="3647" w:type="pct"/>
          </w:tcPr>
          <w:p w14:paraId="3F7AA3FB" w14:textId="47780925" w:rsidR="009A6F82" w:rsidRDefault="00852CFE" w:rsidP="0098635B">
            <w:r>
              <w:t>Text colour gives the website some extra pop</w:t>
            </w:r>
          </w:p>
        </w:tc>
      </w:tr>
      <w:tr w:rsidR="009A6F82" w14:paraId="1605BF45" w14:textId="77777777" w:rsidTr="00B17F79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7A4EBB19" w14:textId="77777777" w:rsidR="009A6F82" w:rsidRPr="009A6F82" w:rsidRDefault="009A6F82" w:rsidP="0098635B">
            <w:r w:rsidRPr="009A6F82">
              <w:t>Accent colour(s)</w:t>
            </w:r>
          </w:p>
        </w:tc>
        <w:tc>
          <w:tcPr>
            <w:tcW w:w="3647" w:type="pct"/>
          </w:tcPr>
          <w:p w14:paraId="396C97BB" w14:textId="1E27ADB0" w:rsidR="009A6F82" w:rsidRDefault="009A6F82" w:rsidP="00852CFE">
            <w:bookmarkStart w:id="1" w:name="_GoBack"/>
            <w:bookmarkEnd w:id="1"/>
          </w:p>
        </w:tc>
      </w:tr>
    </w:tbl>
    <w:p w14:paraId="758787D7" w14:textId="77777777" w:rsidR="009A6F82" w:rsidRDefault="009A6F82" w:rsidP="0098635B">
      <w:r>
        <w:br w:type="page"/>
      </w:r>
    </w:p>
    <w:p w14:paraId="6B7331C6" w14:textId="77777777" w:rsidR="009A6F82" w:rsidRDefault="009A6F82" w:rsidP="0098635B">
      <w:pPr>
        <w:pStyle w:val="ListParagraph"/>
        <w:numPr>
          <w:ilvl w:val="0"/>
          <w:numId w:val="4"/>
        </w:numPr>
      </w:pPr>
      <w:r>
        <w:t>Circle/highlight any statements you find applicable:</w:t>
      </w:r>
    </w:p>
    <w:p w14:paraId="3D495DB5" w14:textId="77777777" w:rsidR="009A6F82" w:rsidRDefault="009A6F8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485"/>
        <w:gridCol w:w="3485"/>
        <w:gridCol w:w="3486"/>
      </w:tblGrid>
      <w:tr w:rsidR="009A6F82" w14:paraId="27A5489C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429CCE6F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text hard to read</w:t>
            </w:r>
          </w:p>
        </w:tc>
        <w:tc>
          <w:tcPr>
            <w:tcW w:w="3485" w:type="dxa"/>
            <w:vAlign w:val="center"/>
          </w:tcPr>
          <w:p w14:paraId="14A83E76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1570E8F2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colours</w:t>
            </w:r>
            <w:r>
              <w:t xml:space="preserve"> in the mock-up make it hard to distinguish different sections</w:t>
            </w:r>
          </w:p>
        </w:tc>
      </w:tr>
      <w:tr w:rsidR="009A6F82" w14:paraId="2885C5BA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0ADF4119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text hard to read</w:t>
            </w:r>
          </w:p>
        </w:tc>
        <w:tc>
          <w:tcPr>
            <w:tcW w:w="3485" w:type="dxa"/>
            <w:vAlign w:val="center"/>
          </w:tcPr>
          <w:p w14:paraId="31D106F1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3B04217F" w14:textId="77777777" w:rsidR="009A6F82" w:rsidRDefault="009A6F82" w:rsidP="0098635B">
            <w:r>
              <w:t xml:space="preserve">The </w:t>
            </w:r>
            <w:r w:rsidRPr="00E54367">
              <w:rPr>
                <w:b/>
                <w:bCs/>
              </w:rPr>
              <w:t>fonts</w:t>
            </w:r>
            <w:r>
              <w:t xml:space="preserve"> (including typeface, size, spacing, etc.) in the mock-up make it hard to distinguish different sections</w:t>
            </w:r>
          </w:p>
        </w:tc>
      </w:tr>
      <w:tr w:rsidR="009A6F82" w14:paraId="24DA6B73" w14:textId="77777777" w:rsidTr="00B17F79">
        <w:trPr>
          <w:trHeight w:val="1701"/>
        </w:trPr>
        <w:tc>
          <w:tcPr>
            <w:tcW w:w="3485" w:type="dxa"/>
            <w:vAlign w:val="center"/>
          </w:tcPr>
          <w:p w14:paraId="2EFF3A14" w14:textId="77777777" w:rsidR="009A6F82" w:rsidRDefault="009A6F82" w:rsidP="0098635B">
            <w:r>
              <w:t>I have not found anything in the mock-up that makes text hard to read</w:t>
            </w:r>
          </w:p>
        </w:tc>
        <w:tc>
          <w:tcPr>
            <w:tcW w:w="3485" w:type="dxa"/>
            <w:vAlign w:val="center"/>
          </w:tcPr>
          <w:p w14:paraId="1063CC03" w14:textId="77777777" w:rsidR="009A6F82" w:rsidRDefault="009A6F82" w:rsidP="0098635B">
            <w:r>
              <w:t>I have not found anything in the mock-up that makes it hard to see where I need to interact</w:t>
            </w:r>
          </w:p>
        </w:tc>
        <w:tc>
          <w:tcPr>
            <w:tcW w:w="3486" w:type="dxa"/>
            <w:vAlign w:val="center"/>
          </w:tcPr>
          <w:p w14:paraId="5F965226" w14:textId="77777777" w:rsidR="009A6F82" w:rsidRDefault="009A6F82" w:rsidP="0098635B">
            <w:r>
              <w:t>I have not found anything in the mock-up that makes it hard to distinguish different sections</w:t>
            </w:r>
          </w:p>
        </w:tc>
      </w:tr>
    </w:tbl>
    <w:p w14:paraId="6A58E6FA" w14:textId="77777777" w:rsidR="009A6F82" w:rsidRDefault="009A6F82" w:rsidP="0098635B"/>
    <w:p w14:paraId="6FA1FA9B" w14:textId="77777777" w:rsidR="009A6F82" w:rsidRDefault="009A6F82" w:rsidP="0098635B">
      <w:pPr>
        <w:pStyle w:val="ListParagraph"/>
        <w:numPr>
          <w:ilvl w:val="0"/>
          <w:numId w:val="4"/>
        </w:numPr>
      </w:pPr>
      <w:r>
        <w:t>Do you have any other feedback?</w:t>
      </w:r>
    </w:p>
    <w:p w14:paraId="3417FAD4" w14:textId="77777777" w:rsidR="009A6F82" w:rsidRDefault="009A6F82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A6F82" w14:paraId="55E4FFC4" w14:textId="77777777" w:rsidTr="00B17F79">
        <w:tc>
          <w:tcPr>
            <w:tcW w:w="5000" w:type="pct"/>
          </w:tcPr>
          <w:p w14:paraId="16FE6DDC" w14:textId="77777777" w:rsidR="009A6F82" w:rsidRDefault="009A6F82" w:rsidP="0098635B">
            <w:bookmarkStart w:id="2" w:name="_Hlk73444652"/>
            <w:r>
              <w:t>[Type here]</w:t>
            </w:r>
          </w:p>
          <w:p w14:paraId="39C95867" w14:textId="77777777" w:rsidR="009A6F82" w:rsidRDefault="009A6F82" w:rsidP="0098635B"/>
          <w:p w14:paraId="7C514C31" w14:textId="77777777" w:rsidR="009A6F82" w:rsidRDefault="009A6F82" w:rsidP="0098635B"/>
        </w:tc>
      </w:tr>
      <w:bookmarkEnd w:id="2"/>
    </w:tbl>
    <w:p w14:paraId="4D34E7BB" w14:textId="77777777" w:rsidR="009A6F82" w:rsidRDefault="009A6F82" w:rsidP="0098635B"/>
    <w:p w14:paraId="01AACF7F" w14:textId="77777777" w:rsidR="00396C14" w:rsidRDefault="00396C14" w:rsidP="0098635B">
      <w:pPr>
        <w:pStyle w:val="ListParagraph"/>
        <w:numPr>
          <w:ilvl w:val="0"/>
          <w:numId w:val="4"/>
        </w:numPr>
      </w:pPr>
      <w:r>
        <w:t>What are the pros of this mock-up?</w:t>
      </w:r>
    </w:p>
    <w:p w14:paraId="10E6F775" w14:textId="77777777" w:rsidR="00396C14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7D9289D8" w14:textId="77777777" w:rsidTr="00B17F79">
        <w:tc>
          <w:tcPr>
            <w:tcW w:w="5000" w:type="pct"/>
          </w:tcPr>
          <w:p w14:paraId="07AFFF74" w14:textId="77777777" w:rsidR="00396C14" w:rsidRDefault="00396C14" w:rsidP="0098635B">
            <w:r>
              <w:t>[Type here]</w:t>
            </w:r>
          </w:p>
          <w:p w14:paraId="05E7B540" w14:textId="77777777" w:rsidR="00396C14" w:rsidRDefault="00396C14" w:rsidP="0098635B"/>
          <w:p w14:paraId="2520FCE4" w14:textId="77777777" w:rsidR="00396C14" w:rsidRDefault="00396C14" w:rsidP="0098635B"/>
        </w:tc>
      </w:tr>
    </w:tbl>
    <w:p w14:paraId="79BF2D8F" w14:textId="77777777" w:rsidR="00396C14" w:rsidRDefault="00396C14" w:rsidP="0098635B"/>
    <w:p w14:paraId="3643BE29" w14:textId="77777777" w:rsidR="00396C14" w:rsidRPr="00396C14" w:rsidRDefault="00396C14" w:rsidP="0098635B">
      <w:pPr>
        <w:pStyle w:val="ListParagraph"/>
        <w:numPr>
          <w:ilvl w:val="0"/>
          <w:numId w:val="4"/>
        </w:numPr>
      </w:pPr>
      <w:r w:rsidRPr="00396C14">
        <w:t>What do you think could be improved about this mock-up?</w:t>
      </w:r>
    </w:p>
    <w:p w14:paraId="5FE3046F" w14:textId="77777777" w:rsidR="00396C14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14:paraId="3A8F72B5" w14:textId="77777777" w:rsidTr="00B17F79">
        <w:tc>
          <w:tcPr>
            <w:tcW w:w="5000" w:type="pct"/>
          </w:tcPr>
          <w:p w14:paraId="232DF27D" w14:textId="77777777" w:rsidR="00396C14" w:rsidRDefault="00396C14" w:rsidP="0098635B">
            <w:r>
              <w:t>[Type here]</w:t>
            </w:r>
          </w:p>
          <w:p w14:paraId="34BC68EC" w14:textId="77777777" w:rsidR="00396C14" w:rsidRDefault="00396C14" w:rsidP="0098635B"/>
          <w:p w14:paraId="3B11F276" w14:textId="77777777" w:rsidR="00396C14" w:rsidRDefault="00396C14" w:rsidP="0098635B"/>
        </w:tc>
      </w:tr>
    </w:tbl>
    <w:p w14:paraId="2C305B6D" w14:textId="77777777" w:rsidR="00396C14" w:rsidRPr="00396C14" w:rsidRDefault="00396C14" w:rsidP="0098635B">
      <w:pPr>
        <w:sectPr w:rsidR="00396C14" w:rsidRPr="00396C14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303DFC" w14:textId="77777777" w:rsidR="00EE44A9" w:rsidRDefault="00A44726" w:rsidP="0098635B">
      <w:pPr>
        <w:pStyle w:val="Heading1"/>
      </w:pPr>
      <w:r>
        <w:t>Review</w:t>
      </w:r>
    </w:p>
    <w:p w14:paraId="13C6E123" w14:textId="77777777" w:rsidR="00A44726" w:rsidRDefault="00A44726" w:rsidP="0098635B"/>
    <w:p w14:paraId="4FB7C777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Overall, which mock-up did you prefer?</w:t>
      </w:r>
    </w:p>
    <w:p w14:paraId="586C1292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34CBCF0E" w14:textId="77777777" w:rsidTr="00B17F79">
        <w:tc>
          <w:tcPr>
            <w:tcW w:w="5000" w:type="pct"/>
          </w:tcPr>
          <w:p w14:paraId="45114BEC" w14:textId="081E181D" w:rsidR="00A44726" w:rsidRDefault="00852CFE" w:rsidP="0098635B">
            <w:r>
              <w:t xml:space="preserve">I preferred mock-up number 2 overall </w:t>
            </w:r>
          </w:p>
          <w:p w14:paraId="439A7141" w14:textId="77777777" w:rsidR="00A44726" w:rsidRDefault="00A44726" w:rsidP="0098635B"/>
          <w:p w14:paraId="16F7A042" w14:textId="77777777" w:rsidR="00A44726" w:rsidRDefault="00A44726" w:rsidP="0098635B"/>
        </w:tc>
      </w:tr>
    </w:tbl>
    <w:p w14:paraId="09D32614" w14:textId="77777777" w:rsidR="00A44726" w:rsidRDefault="00A44726" w:rsidP="0098635B"/>
    <w:p w14:paraId="04688684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Why did you prefer that mock-up over the others?</w:t>
      </w:r>
    </w:p>
    <w:p w14:paraId="38FD20BD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368CCCB3" w14:textId="77777777" w:rsidTr="00B17F79">
        <w:tc>
          <w:tcPr>
            <w:tcW w:w="5000" w:type="pct"/>
          </w:tcPr>
          <w:p w14:paraId="61DDC1A2" w14:textId="30D12026" w:rsidR="00A44726" w:rsidRDefault="00852CFE" w:rsidP="0098635B">
            <w:r>
              <w:t xml:space="preserve">The colour was the best </w:t>
            </w:r>
          </w:p>
          <w:p w14:paraId="135A4EED" w14:textId="77777777" w:rsidR="00A44726" w:rsidRDefault="00A44726" w:rsidP="0098635B"/>
          <w:p w14:paraId="0A92A33B" w14:textId="77777777" w:rsidR="00A44726" w:rsidRDefault="00A44726" w:rsidP="0098635B"/>
        </w:tc>
      </w:tr>
    </w:tbl>
    <w:p w14:paraId="5295C6B1" w14:textId="77777777" w:rsidR="00A44726" w:rsidRDefault="00A44726" w:rsidP="0098635B"/>
    <w:p w14:paraId="56F46212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What suggestions do you have</w:t>
      </w:r>
      <w:r w:rsidR="001D1D41">
        <w:t xml:space="preserve"> that I could do</w:t>
      </w:r>
      <w:r>
        <w:t xml:space="preserve"> to </w:t>
      </w:r>
      <w:r w:rsidRPr="001D1D41">
        <w:rPr>
          <w:b/>
          <w:bCs/>
        </w:rPr>
        <w:t>improve</w:t>
      </w:r>
      <w:r>
        <w:t xml:space="preserve"> your preferred mock-up?</w:t>
      </w:r>
    </w:p>
    <w:p w14:paraId="78632A59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2FEAAB7D" w14:textId="77777777" w:rsidTr="00B17F79">
        <w:tc>
          <w:tcPr>
            <w:tcW w:w="5000" w:type="pct"/>
          </w:tcPr>
          <w:p w14:paraId="0F5C820F" w14:textId="79C6996D" w:rsidR="00A44726" w:rsidRDefault="00852CFE" w:rsidP="0098635B">
            <w:r>
              <w:t xml:space="preserve">I would say change the font </w:t>
            </w:r>
          </w:p>
          <w:p w14:paraId="6AF63850" w14:textId="77777777" w:rsidR="00A44726" w:rsidRDefault="00A44726" w:rsidP="0098635B"/>
          <w:p w14:paraId="02DB3E1E" w14:textId="77777777" w:rsidR="00A44726" w:rsidRDefault="00A44726" w:rsidP="0098635B"/>
        </w:tc>
      </w:tr>
    </w:tbl>
    <w:p w14:paraId="58C1A2CB" w14:textId="77777777" w:rsidR="00A44726" w:rsidRDefault="00A44726" w:rsidP="0098635B">
      <w:pPr>
        <w:pStyle w:val="Heading1"/>
        <w:sectPr w:rsidR="00A44726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8F220F" w14:textId="77777777" w:rsidR="001B6238" w:rsidRPr="001B6238" w:rsidRDefault="001B6238" w:rsidP="0098635B"/>
    <w:sectPr w:rsidR="001B6238" w:rsidRPr="001B6238" w:rsidSect="00364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4C7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67C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4525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819"/>
    <w:multiLevelType w:val="hybridMultilevel"/>
    <w:tmpl w:val="FA86AC78"/>
    <w:lvl w:ilvl="0" w:tplc="D75EC5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506C1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018"/>
    <w:multiLevelType w:val="hybridMultilevel"/>
    <w:tmpl w:val="3480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2CE7"/>
    <w:multiLevelType w:val="hybridMultilevel"/>
    <w:tmpl w:val="E0B4F40A"/>
    <w:lvl w:ilvl="0" w:tplc="F858CC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B3344"/>
    <w:multiLevelType w:val="hybridMultilevel"/>
    <w:tmpl w:val="FC8052BC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5A"/>
    <w:rsid w:val="00026A08"/>
    <w:rsid w:val="000472B3"/>
    <w:rsid w:val="000F561D"/>
    <w:rsid w:val="0010699F"/>
    <w:rsid w:val="00115EBA"/>
    <w:rsid w:val="00170874"/>
    <w:rsid w:val="001B6238"/>
    <w:rsid w:val="001D1D41"/>
    <w:rsid w:val="00200B56"/>
    <w:rsid w:val="0024303D"/>
    <w:rsid w:val="002A2CB8"/>
    <w:rsid w:val="002E56AB"/>
    <w:rsid w:val="00335904"/>
    <w:rsid w:val="0034330F"/>
    <w:rsid w:val="003552EF"/>
    <w:rsid w:val="0036480B"/>
    <w:rsid w:val="00396C14"/>
    <w:rsid w:val="003B7FBE"/>
    <w:rsid w:val="00407D9D"/>
    <w:rsid w:val="004702A1"/>
    <w:rsid w:val="00475B21"/>
    <w:rsid w:val="004E269B"/>
    <w:rsid w:val="00512B8B"/>
    <w:rsid w:val="00527999"/>
    <w:rsid w:val="005544CF"/>
    <w:rsid w:val="005F2B7F"/>
    <w:rsid w:val="00632E59"/>
    <w:rsid w:val="006713F7"/>
    <w:rsid w:val="007805C5"/>
    <w:rsid w:val="007C1751"/>
    <w:rsid w:val="00804788"/>
    <w:rsid w:val="00852CFE"/>
    <w:rsid w:val="00856CFE"/>
    <w:rsid w:val="00865ADB"/>
    <w:rsid w:val="00966144"/>
    <w:rsid w:val="0098635B"/>
    <w:rsid w:val="00995A88"/>
    <w:rsid w:val="009A6F82"/>
    <w:rsid w:val="00A318F5"/>
    <w:rsid w:val="00A44726"/>
    <w:rsid w:val="00A9008D"/>
    <w:rsid w:val="00AF2094"/>
    <w:rsid w:val="00B33225"/>
    <w:rsid w:val="00B7072D"/>
    <w:rsid w:val="00BA0362"/>
    <w:rsid w:val="00BB1BA0"/>
    <w:rsid w:val="00BE315C"/>
    <w:rsid w:val="00C0050D"/>
    <w:rsid w:val="00C4342D"/>
    <w:rsid w:val="00C56A1E"/>
    <w:rsid w:val="00CE5518"/>
    <w:rsid w:val="00DC472B"/>
    <w:rsid w:val="00E1275C"/>
    <w:rsid w:val="00E54367"/>
    <w:rsid w:val="00E8408A"/>
    <w:rsid w:val="00EE44A9"/>
    <w:rsid w:val="00F23E5A"/>
    <w:rsid w:val="00F327C0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BE0A"/>
  <w15:chartTrackingRefBased/>
  <w15:docId w15:val="{166FE2FE-816C-41A2-B5F6-366D4A0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5B"/>
    <w:rPr>
      <w:rFonts w:ascii="Arial" w:hAnsi="Arial" w:cs="Arial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5B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5B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35B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5B"/>
    <w:rPr>
      <w:rFonts w:ascii="Arial" w:eastAsiaTheme="majorEastAsia" w:hAnsi="Arial" w:cs="Arial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98635B"/>
    <w:rPr>
      <w:rFonts w:ascii="Arial" w:eastAsiaTheme="majorEastAsia" w:hAnsi="Arial" w:cs="Arial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8635B"/>
    <w:rPr>
      <w:rFonts w:ascii="Arial" w:eastAsiaTheme="majorEastAsia" w:hAnsi="Arial" w:cs="Arial"/>
      <w:b/>
      <w:bCs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865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433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480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35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713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NZ"/>
    </w:rPr>
  </w:style>
  <w:style w:type="character" w:customStyle="1" w:styleId="eop">
    <w:name w:val="eop"/>
    <w:basedOn w:val="DefaultParagraphFont"/>
    <w:rsid w:val="0067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%20poriruua\Downloads\Design%20Schemes%20Feedbac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Schemes Feedback Template.dotx</Template>
  <TotalTime>38</TotalTime>
  <Pages>13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Jayden</dc:creator>
  <cp:keywords/>
  <dc:description/>
  <cp:lastModifiedBy>Liam Ross</cp:lastModifiedBy>
  <cp:revision>3</cp:revision>
  <dcterms:created xsi:type="dcterms:W3CDTF">2021-06-02T21:04:00Z</dcterms:created>
  <dcterms:modified xsi:type="dcterms:W3CDTF">2021-06-02T21:43:00Z</dcterms:modified>
</cp:coreProperties>
</file>
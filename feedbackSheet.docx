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30A1" w14:textId="23FA2C76" w:rsidR="0076256E" w:rsidRDefault="00B7072D" w:rsidP="0076256E">
      <w:pPr>
        <w:pStyle w:val="Title"/>
      </w:pPr>
      <w:r w:rsidRPr="0098635B">
        <w:t>Design feedback</w:t>
      </w:r>
    </w:p>
    <w:p w14:paraId="6F3DB59E" w14:textId="2D9ECAB4" w:rsidR="0076256E" w:rsidRPr="0076256E" w:rsidRDefault="0076256E" w:rsidP="0076256E">
      <w:pPr>
        <w:tabs>
          <w:tab w:val="center" w:pos="5233"/>
        </w:tabs>
        <w:sectPr w:rsidR="0076256E" w:rsidRPr="0076256E" w:rsidSect="003648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ab/>
      </w:r>
    </w:p>
    <w:p w14:paraId="2D6D5F51" w14:textId="1E91C887" w:rsidR="00865ADB" w:rsidRPr="00B81ABB" w:rsidRDefault="00115EBA" w:rsidP="0098635B">
      <w:pPr>
        <w:pStyle w:val="Heading2"/>
      </w:pPr>
      <w:r w:rsidRPr="00B81ABB">
        <w:lastRenderedPageBreak/>
        <w:t>Mock-up #1</w:t>
      </w:r>
    </w:p>
    <w:p w14:paraId="59C6B803" w14:textId="545BBEEE" w:rsidR="00F23E5A" w:rsidRPr="00B81ABB" w:rsidRDefault="00B81ABB" w:rsidP="00F23E5A">
      <w:r>
        <w:rPr>
          <w:noProof/>
        </w:rPr>
        <w:drawing>
          <wp:inline distT="0" distB="0" distL="0" distR="0" wp14:anchorId="5EB8A5B9" wp14:editId="4F520AA3">
            <wp:extent cx="6645910" cy="38931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7613" w14:textId="77777777" w:rsidR="0036480B" w:rsidRPr="00B81ABB" w:rsidRDefault="0036480B" w:rsidP="0098635B"/>
    <w:p w14:paraId="723493F6" w14:textId="77777777" w:rsidR="0036480B" w:rsidRPr="00B81ABB" w:rsidRDefault="0036480B" w:rsidP="0098635B">
      <w:pPr>
        <w:pStyle w:val="ListParagraph"/>
        <w:numPr>
          <w:ilvl w:val="0"/>
          <w:numId w:val="1"/>
        </w:numPr>
      </w:pPr>
      <w:r w:rsidRPr="00B81ABB">
        <w:t xml:space="preserve">Circle/highlight the words that come to mind when you look at </w:t>
      </w:r>
      <w:r w:rsidR="00E54367" w:rsidRPr="00B81ABB">
        <w:t xml:space="preserve">the </w:t>
      </w:r>
      <w:r w:rsidR="00E54367" w:rsidRPr="00B81ABB">
        <w:rPr>
          <w:b/>
          <w:bCs/>
        </w:rPr>
        <w:t>colour</w:t>
      </w:r>
      <w:r w:rsidR="00E54367" w:rsidRPr="00B81ABB">
        <w:t xml:space="preserve"> </w:t>
      </w:r>
      <w:r w:rsidRPr="00B81ABB">
        <w:t>scheme.</w:t>
      </w:r>
    </w:p>
    <w:p w14:paraId="661D3522" w14:textId="77777777" w:rsidR="005F2B7F" w:rsidRPr="00B81ABB" w:rsidRDefault="005F2B7F" w:rsidP="0098635B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551"/>
        <w:gridCol w:w="1502"/>
        <w:gridCol w:w="1503"/>
        <w:gridCol w:w="1503"/>
        <w:gridCol w:w="1510"/>
        <w:gridCol w:w="1503"/>
      </w:tblGrid>
      <w:tr w:rsidR="00632E59" w:rsidRPr="00B81ABB" w14:paraId="01FA5541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098C416E" w14:textId="77777777" w:rsidR="00632E59" w:rsidRPr="00B81ABB" w:rsidRDefault="00407D9D" w:rsidP="0098635B">
            <w:r w:rsidRPr="00B81ABB">
              <w:t>Professional</w:t>
            </w:r>
          </w:p>
        </w:tc>
        <w:tc>
          <w:tcPr>
            <w:tcW w:w="1502" w:type="dxa"/>
            <w:vAlign w:val="center"/>
          </w:tcPr>
          <w:p w14:paraId="64B6D7E6" w14:textId="77777777" w:rsidR="00632E59" w:rsidRPr="00B81ABB" w:rsidRDefault="0024303D" w:rsidP="0098635B">
            <w:r w:rsidRPr="00B81ABB">
              <w:t>Warm</w:t>
            </w:r>
          </w:p>
        </w:tc>
        <w:tc>
          <w:tcPr>
            <w:tcW w:w="1503" w:type="dxa"/>
            <w:vAlign w:val="center"/>
          </w:tcPr>
          <w:p w14:paraId="55858292" w14:textId="77777777" w:rsidR="00632E59" w:rsidRPr="00B81ABB" w:rsidRDefault="00200B56" w:rsidP="0098635B">
            <w:r w:rsidRPr="00B81ABB">
              <w:t>Childish</w:t>
            </w:r>
          </w:p>
        </w:tc>
        <w:tc>
          <w:tcPr>
            <w:tcW w:w="1503" w:type="dxa"/>
            <w:vAlign w:val="center"/>
          </w:tcPr>
          <w:p w14:paraId="7DEF0A14" w14:textId="77777777" w:rsidR="00632E59" w:rsidRPr="00B81ABB" w:rsidRDefault="00856CFE" w:rsidP="0098635B">
            <w:r w:rsidRPr="00B81ABB">
              <w:t>Simple</w:t>
            </w:r>
          </w:p>
        </w:tc>
        <w:tc>
          <w:tcPr>
            <w:tcW w:w="1503" w:type="dxa"/>
            <w:vAlign w:val="center"/>
          </w:tcPr>
          <w:p w14:paraId="5662A8CF" w14:textId="77777777" w:rsidR="00632E59" w:rsidRPr="00B81ABB" w:rsidRDefault="00E1275C" w:rsidP="0098635B">
            <w:r w:rsidRPr="00B81ABB">
              <w:t>Shambolic</w:t>
            </w:r>
          </w:p>
        </w:tc>
        <w:tc>
          <w:tcPr>
            <w:tcW w:w="1503" w:type="dxa"/>
            <w:vAlign w:val="center"/>
          </w:tcPr>
          <w:p w14:paraId="21F2FDAB" w14:textId="77777777" w:rsidR="00632E59" w:rsidRPr="00B81ABB" w:rsidRDefault="00DC472B" w:rsidP="0098635B">
            <w:r w:rsidRPr="00B81ABB">
              <w:t>Relaxed</w:t>
            </w:r>
          </w:p>
        </w:tc>
      </w:tr>
      <w:tr w:rsidR="00632E59" w:rsidRPr="00B81ABB" w14:paraId="7A52B64E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7BA540B4" w14:textId="77777777" w:rsidR="00632E59" w:rsidRPr="00B81ABB" w:rsidRDefault="00200B56" w:rsidP="0098635B">
            <w:r w:rsidRPr="00B81ABB">
              <w:t>Overbearing</w:t>
            </w:r>
          </w:p>
        </w:tc>
        <w:tc>
          <w:tcPr>
            <w:tcW w:w="1502" w:type="dxa"/>
            <w:vAlign w:val="center"/>
          </w:tcPr>
          <w:p w14:paraId="0DB02C09" w14:textId="77777777" w:rsidR="00632E59" w:rsidRPr="00B81ABB" w:rsidRDefault="00200B56" w:rsidP="0098635B">
            <w:r w:rsidRPr="00B81ABB">
              <w:t>Casual</w:t>
            </w:r>
          </w:p>
        </w:tc>
        <w:tc>
          <w:tcPr>
            <w:tcW w:w="1503" w:type="dxa"/>
            <w:vAlign w:val="center"/>
          </w:tcPr>
          <w:p w14:paraId="3A961C61" w14:textId="77777777" w:rsidR="00632E59" w:rsidRPr="00B81ABB" w:rsidRDefault="00DC472B" w:rsidP="0098635B">
            <w:r w:rsidRPr="00B81ABB">
              <w:t>Engaging</w:t>
            </w:r>
          </w:p>
        </w:tc>
        <w:tc>
          <w:tcPr>
            <w:tcW w:w="1503" w:type="dxa"/>
            <w:vAlign w:val="center"/>
          </w:tcPr>
          <w:p w14:paraId="2BCB772D" w14:textId="77777777" w:rsidR="00632E59" w:rsidRPr="00B81ABB" w:rsidRDefault="00200B56" w:rsidP="0098635B">
            <w:r w:rsidRPr="00B81ABB">
              <w:t>Clever</w:t>
            </w:r>
          </w:p>
        </w:tc>
        <w:tc>
          <w:tcPr>
            <w:tcW w:w="1503" w:type="dxa"/>
            <w:vAlign w:val="center"/>
          </w:tcPr>
          <w:p w14:paraId="37A7CD31" w14:textId="77777777" w:rsidR="00632E59" w:rsidRPr="00B81ABB" w:rsidRDefault="00E1275C" w:rsidP="0098635B">
            <w:r w:rsidRPr="00B81ABB">
              <w:t>Serious</w:t>
            </w:r>
          </w:p>
        </w:tc>
        <w:tc>
          <w:tcPr>
            <w:tcW w:w="1503" w:type="dxa"/>
            <w:vAlign w:val="center"/>
          </w:tcPr>
          <w:p w14:paraId="3B77B475" w14:textId="77777777" w:rsidR="00632E59" w:rsidRPr="00B81ABB" w:rsidRDefault="005F2B7F" w:rsidP="0098635B">
            <w:r w:rsidRPr="00B81ABB">
              <w:t>Cold</w:t>
            </w:r>
          </w:p>
        </w:tc>
      </w:tr>
      <w:tr w:rsidR="00632E59" w:rsidRPr="00B81ABB" w14:paraId="3148E963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5228CB51" w14:textId="77777777" w:rsidR="00632E59" w:rsidRPr="00B81ABB" w:rsidRDefault="00200B56" w:rsidP="0098635B">
            <w:r w:rsidRPr="00B81ABB">
              <w:t>Sloppy</w:t>
            </w:r>
          </w:p>
        </w:tc>
        <w:tc>
          <w:tcPr>
            <w:tcW w:w="1502" w:type="dxa"/>
            <w:vAlign w:val="center"/>
          </w:tcPr>
          <w:p w14:paraId="020CBB5F" w14:textId="77777777" w:rsidR="00632E59" w:rsidRPr="00B81ABB" w:rsidRDefault="00527999" w:rsidP="0098635B">
            <w:r w:rsidRPr="00B81ABB">
              <w:t>Trustworthy</w:t>
            </w:r>
          </w:p>
        </w:tc>
        <w:tc>
          <w:tcPr>
            <w:tcW w:w="1503" w:type="dxa"/>
            <w:vAlign w:val="center"/>
          </w:tcPr>
          <w:p w14:paraId="3D7CCFED" w14:textId="77777777" w:rsidR="00632E59" w:rsidRPr="00B81ABB" w:rsidRDefault="00E1275C" w:rsidP="0098635B">
            <w:r w:rsidRPr="00B81ABB">
              <w:t>Playful</w:t>
            </w:r>
          </w:p>
        </w:tc>
        <w:tc>
          <w:tcPr>
            <w:tcW w:w="1503" w:type="dxa"/>
            <w:vAlign w:val="center"/>
          </w:tcPr>
          <w:p w14:paraId="78419B93" w14:textId="77777777" w:rsidR="00632E59" w:rsidRPr="00B81ABB" w:rsidRDefault="00DC472B" w:rsidP="0098635B">
            <w:r w:rsidRPr="00B81ABB">
              <w:t>Interesting</w:t>
            </w:r>
          </w:p>
        </w:tc>
        <w:tc>
          <w:tcPr>
            <w:tcW w:w="1503" w:type="dxa"/>
            <w:vAlign w:val="center"/>
          </w:tcPr>
          <w:p w14:paraId="07FA5D80" w14:textId="77777777" w:rsidR="00632E59" w:rsidRPr="00B81ABB" w:rsidRDefault="005F2B7F" w:rsidP="0098635B">
            <w:r w:rsidRPr="00B81ABB">
              <w:t>Easy</w:t>
            </w:r>
          </w:p>
        </w:tc>
        <w:tc>
          <w:tcPr>
            <w:tcW w:w="1503" w:type="dxa"/>
            <w:vAlign w:val="center"/>
          </w:tcPr>
          <w:p w14:paraId="2AE1BE29" w14:textId="77777777" w:rsidR="00632E59" w:rsidRPr="00B81ABB" w:rsidRDefault="00200B56" w:rsidP="0098635B">
            <w:r w:rsidRPr="00B81ABB">
              <w:t>Arrogant</w:t>
            </w:r>
          </w:p>
        </w:tc>
      </w:tr>
      <w:tr w:rsidR="00632E59" w:rsidRPr="00B81ABB" w14:paraId="620A07E5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552E412C" w14:textId="77777777" w:rsidR="00632E59" w:rsidRPr="00B81ABB" w:rsidRDefault="00527999" w:rsidP="0098635B">
            <w:r w:rsidRPr="00B81ABB">
              <w:t>Inclusive</w:t>
            </w:r>
          </w:p>
        </w:tc>
        <w:tc>
          <w:tcPr>
            <w:tcW w:w="1502" w:type="dxa"/>
            <w:vAlign w:val="center"/>
          </w:tcPr>
          <w:p w14:paraId="6A871664" w14:textId="77777777" w:rsidR="00632E59" w:rsidRPr="00B81ABB" w:rsidRDefault="00E1275C" w:rsidP="0098635B">
            <w:r w:rsidRPr="00B81ABB">
              <w:t>Sleek</w:t>
            </w:r>
          </w:p>
        </w:tc>
        <w:tc>
          <w:tcPr>
            <w:tcW w:w="1503" w:type="dxa"/>
            <w:vAlign w:val="center"/>
          </w:tcPr>
          <w:p w14:paraId="5B72D943" w14:textId="77777777" w:rsidR="00632E59" w:rsidRPr="00B81ABB" w:rsidRDefault="00856CFE" w:rsidP="0098635B">
            <w:r w:rsidRPr="00B81ABB">
              <w:t>Detailed</w:t>
            </w:r>
          </w:p>
        </w:tc>
        <w:tc>
          <w:tcPr>
            <w:tcW w:w="1503" w:type="dxa"/>
            <w:vAlign w:val="center"/>
          </w:tcPr>
          <w:p w14:paraId="6005BE7F" w14:textId="77777777" w:rsidR="00632E59" w:rsidRPr="00B81ABB" w:rsidRDefault="00200B56" w:rsidP="0098635B">
            <w:r w:rsidRPr="00B81ABB">
              <w:t>Confident</w:t>
            </w:r>
          </w:p>
        </w:tc>
        <w:tc>
          <w:tcPr>
            <w:tcW w:w="1503" w:type="dxa"/>
            <w:vAlign w:val="center"/>
          </w:tcPr>
          <w:p w14:paraId="576A0233" w14:textId="77777777" w:rsidR="00632E59" w:rsidRPr="00B81ABB" w:rsidRDefault="00DC472B" w:rsidP="0098635B">
            <w:r w:rsidRPr="00B81ABB">
              <w:t>Chilled</w:t>
            </w:r>
          </w:p>
        </w:tc>
        <w:tc>
          <w:tcPr>
            <w:tcW w:w="1503" w:type="dxa"/>
            <w:vAlign w:val="center"/>
          </w:tcPr>
          <w:p w14:paraId="18E3463B" w14:textId="77777777" w:rsidR="00632E59" w:rsidRPr="00B81ABB" w:rsidRDefault="005F2B7F" w:rsidP="0098635B">
            <w:r w:rsidRPr="00B81ABB">
              <w:t>Clinical</w:t>
            </w:r>
          </w:p>
        </w:tc>
      </w:tr>
      <w:tr w:rsidR="00632E59" w:rsidRPr="00B81ABB" w14:paraId="62509823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35DDBA74" w14:textId="77777777" w:rsidR="00632E59" w:rsidRPr="00B81ABB" w:rsidRDefault="00200B56" w:rsidP="0098635B">
            <w:r w:rsidRPr="00B81ABB">
              <w:t>Authoritative</w:t>
            </w:r>
          </w:p>
        </w:tc>
        <w:tc>
          <w:tcPr>
            <w:tcW w:w="1502" w:type="dxa"/>
            <w:vAlign w:val="center"/>
          </w:tcPr>
          <w:p w14:paraId="1646BAF3" w14:textId="77777777" w:rsidR="00632E59" w:rsidRPr="00B81ABB" w:rsidRDefault="00527999" w:rsidP="0098635B">
            <w:r w:rsidRPr="00B81ABB">
              <w:t>Exciting</w:t>
            </w:r>
          </w:p>
        </w:tc>
        <w:tc>
          <w:tcPr>
            <w:tcW w:w="1503" w:type="dxa"/>
            <w:vAlign w:val="center"/>
          </w:tcPr>
          <w:p w14:paraId="327EC8B5" w14:textId="77777777" w:rsidR="00632E59" w:rsidRPr="00B81ABB" w:rsidRDefault="00527999" w:rsidP="0098635B">
            <w:r w:rsidRPr="00B81ABB">
              <w:t>Open</w:t>
            </w:r>
          </w:p>
        </w:tc>
        <w:tc>
          <w:tcPr>
            <w:tcW w:w="1503" w:type="dxa"/>
            <w:vAlign w:val="center"/>
          </w:tcPr>
          <w:p w14:paraId="44E685B8" w14:textId="77777777" w:rsidR="00632E59" w:rsidRPr="00B81ABB" w:rsidRDefault="00856CFE" w:rsidP="0098635B">
            <w:r w:rsidRPr="00B81ABB">
              <w:t>Laid back</w:t>
            </w:r>
          </w:p>
        </w:tc>
        <w:tc>
          <w:tcPr>
            <w:tcW w:w="1503" w:type="dxa"/>
            <w:vAlign w:val="center"/>
          </w:tcPr>
          <w:p w14:paraId="5AA4C600" w14:textId="77777777" w:rsidR="00632E59" w:rsidRPr="00B81ABB" w:rsidRDefault="00E1275C" w:rsidP="0098635B">
            <w:r w:rsidRPr="00B81ABB">
              <w:t>Fun</w:t>
            </w:r>
          </w:p>
        </w:tc>
        <w:tc>
          <w:tcPr>
            <w:tcW w:w="1503" w:type="dxa"/>
            <w:vAlign w:val="center"/>
          </w:tcPr>
          <w:p w14:paraId="7E4CC5E3" w14:textId="77777777" w:rsidR="00632E59" w:rsidRPr="00B81ABB" w:rsidRDefault="00527999" w:rsidP="0098635B">
            <w:r w:rsidRPr="00B81ABB">
              <w:t>Amateur</w:t>
            </w:r>
          </w:p>
        </w:tc>
      </w:tr>
      <w:tr w:rsidR="00632E59" w:rsidRPr="00B81ABB" w14:paraId="2E4183E6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48E96E86" w14:textId="77777777" w:rsidR="00632E59" w:rsidRPr="00B81ABB" w:rsidRDefault="00527999" w:rsidP="0098635B">
            <w:r w:rsidRPr="00B81ABB">
              <w:t>Supportive</w:t>
            </w:r>
          </w:p>
        </w:tc>
        <w:tc>
          <w:tcPr>
            <w:tcW w:w="1502" w:type="dxa"/>
            <w:vAlign w:val="center"/>
          </w:tcPr>
          <w:p w14:paraId="3E41F587" w14:textId="77777777" w:rsidR="00632E59" w:rsidRPr="00B81ABB" w:rsidRDefault="00856CFE" w:rsidP="0098635B">
            <w:r w:rsidRPr="00B81ABB">
              <w:t>Stuffy</w:t>
            </w:r>
          </w:p>
        </w:tc>
        <w:tc>
          <w:tcPr>
            <w:tcW w:w="1503" w:type="dxa"/>
            <w:vAlign w:val="center"/>
          </w:tcPr>
          <w:p w14:paraId="037516A3" w14:textId="77777777" w:rsidR="00632E59" w:rsidRPr="00B81ABB" w:rsidRDefault="00E1275C" w:rsidP="0098635B">
            <w:r w:rsidRPr="00B81ABB">
              <w:t>Silly</w:t>
            </w:r>
          </w:p>
        </w:tc>
        <w:tc>
          <w:tcPr>
            <w:tcW w:w="1503" w:type="dxa"/>
            <w:vAlign w:val="center"/>
          </w:tcPr>
          <w:p w14:paraId="3DF20F7B" w14:textId="77777777" w:rsidR="00632E59" w:rsidRPr="00B81ABB" w:rsidRDefault="00200B56" w:rsidP="0098635B">
            <w:r w:rsidRPr="00B81ABB">
              <w:t>Helpful</w:t>
            </w:r>
          </w:p>
        </w:tc>
        <w:tc>
          <w:tcPr>
            <w:tcW w:w="1503" w:type="dxa"/>
            <w:vAlign w:val="center"/>
          </w:tcPr>
          <w:p w14:paraId="0A48B83B" w14:textId="77777777" w:rsidR="00632E59" w:rsidRPr="00B81ABB" w:rsidRDefault="00527999" w:rsidP="0098635B">
            <w:r w:rsidRPr="00B81ABB">
              <w:t>Enthusiastic</w:t>
            </w:r>
          </w:p>
        </w:tc>
        <w:tc>
          <w:tcPr>
            <w:tcW w:w="1503" w:type="dxa"/>
            <w:vAlign w:val="center"/>
          </w:tcPr>
          <w:p w14:paraId="22D05B0B" w14:textId="77777777" w:rsidR="00632E59" w:rsidRPr="00B81ABB" w:rsidRDefault="00200B56" w:rsidP="0098635B">
            <w:r w:rsidRPr="00B81ABB">
              <w:t>Bossy</w:t>
            </w:r>
          </w:p>
        </w:tc>
      </w:tr>
    </w:tbl>
    <w:p w14:paraId="226DCC4C" w14:textId="77777777" w:rsidR="00865ADB" w:rsidRPr="00B81ABB" w:rsidRDefault="00865ADB" w:rsidP="0098635B"/>
    <w:p w14:paraId="69434CDC" w14:textId="77777777" w:rsidR="00E54367" w:rsidRPr="00B81ABB" w:rsidRDefault="00E54367" w:rsidP="0098635B">
      <w:pPr>
        <w:pStyle w:val="ListParagraph"/>
        <w:numPr>
          <w:ilvl w:val="0"/>
          <w:numId w:val="1"/>
        </w:numPr>
      </w:pPr>
      <w:r w:rsidRPr="00B81ABB">
        <w:t xml:space="preserve">Circle/highlight the words that come to mind when you look at the </w:t>
      </w:r>
      <w:r w:rsidRPr="00B81ABB">
        <w:rPr>
          <w:b/>
          <w:bCs/>
        </w:rPr>
        <w:t>font</w:t>
      </w:r>
      <w:r w:rsidRPr="00B81ABB">
        <w:t xml:space="preserve"> scheme.</w:t>
      </w:r>
    </w:p>
    <w:p w14:paraId="55E8782D" w14:textId="77777777" w:rsidR="00E54367" w:rsidRPr="00B81ABB" w:rsidRDefault="00E54367" w:rsidP="0098635B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551"/>
        <w:gridCol w:w="1502"/>
        <w:gridCol w:w="1503"/>
        <w:gridCol w:w="1503"/>
        <w:gridCol w:w="1510"/>
        <w:gridCol w:w="1503"/>
      </w:tblGrid>
      <w:tr w:rsidR="00E54367" w:rsidRPr="00B81ABB" w14:paraId="6F75F9CE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52573189" w14:textId="77777777" w:rsidR="00E54367" w:rsidRPr="00B81ABB" w:rsidRDefault="00E54367" w:rsidP="0098635B">
            <w:r w:rsidRPr="00B81ABB">
              <w:t>Professional</w:t>
            </w:r>
          </w:p>
        </w:tc>
        <w:tc>
          <w:tcPr>
            <w:tcW w:w="1502" w:type="dxa"/>
            <w:vAlign w:val="center"/>
          </w:tcPr>
          <w:p w14:paraId="761430C7" w14:textId="77777777" w:rsidR="00E54367" w:rsidRPr="00B81ABB" w:rsidRDefault="00E54367" w:rsidP="0098635B">
            <w:r w:rsidRPr="00B81ABB">
              <w:t>Warm</w:t>
            </w:r>
          </w:p>
        </w:tc>
        <w:tc>
          <w:tcPr>
            <w:tcW w:w="1503" w:type="dxa"/>
            <w:vAlign w:val="center"/>
          </w:tcPr>
          <w:p w14:paraId="7FA04497" w14:textId="77777777" w:rsidR="00E54367" w:rsidRPr="00B81ABB" w:rsidRDefault="00E54367" w:rsidP="0098635B">
            <w:r w:rsidRPr="00B81ABB">
              <w:t>Childish</w:t>
            </w:r>
          </w:p>
        </w:tc>
        <w:tc>
          <w:tcPr>
            <w:tcW w:w="1503" w:type="dxa"/>
            <w:vAlign w:val="center"/>
          </w:tcPr>
          <w:p w14:paraId="42745043" w14:textId="77777777" w:rsidR="00E54367" w:rsidRPr="00B81ABB" w:rsidRDefault="00E54367" w:rsidP="0098635B">
            <w:r w:rsidRPr="00B81ABB">
              <w:t>Simple</w:t>
            </w:r>
          </w:p>
        </w:tc>
        <w:tc>
          <w:tcPr>
            <w:tcW w:w="1503" w:type="dxa"/>
            <w:vAlign w:val="center"/>
          </w:tcPr>
          <w:p w14:paraId="0337FA7A" w14:textId="77777777" w:rsidR="00E54367" w:rsidRPr="00B81ABB" w:rsidRDefault="00E54367" w:rsidP="0098635B">
            <w:r w:rsidRPr="00B81ABB">
              <w:t>Shambolic</w:t>
            </w:r>
          </w:p>
        </w:tc>
        <w:tc>
          <w:tcPr>
            <w:tcW w:w="1503" w:type="dxa"/>
            <w:vAlign w:val="center"/>
          </w:tcPr>
          <w:p w14:paraId="1590CF86" w14:textId="77777777" w:rsidR="00E54367" w:rsidRPr="00B81ABB" w:rsidRDefault="00E54367" w:rsidP="0098635B">
            <w:r w:rsidRPr="00B81ABB">
              <w:t>Relaxed</w:t>
            </w:r>
          </w:p>
        </w:tc>
      </w:tr>
      <w:tr w:rsidR="00E54367" w:rsidRPr="00B81ABB" w14:paraId="7E4DA978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1BFD5889" w14:textId="77777777" w:rsidR="00E54367" w:rsidRPr="00B81ABB" w:rsidRDefault="00E54367" w:rsidP="0098635B">
            <w:r w:rsidRPr="00B81ABB">
              <w:t>Overbearing</w:t>
            </w:r>
          </w:p>
        </w:tc>
        <w:tc>
          <w:tcPr>
            <w:tcW w:w="1502" w:type="dxa"/>
            <w:vAlign w:val="center"/>
          </w:tcPr>
          <w:p w14:paraId="613A4D9E" w14:textId="77777777" w:rsidR="00E54367" w:rsidRPr="00B81ABB" w:rsidRDefault="00E54367" w:rsidP="0098635B">
            <w:r w:rsidRPr="00B81ABB">
              <w:t>Casual</w:t>
            </w:r>
          </w:p>
        </w:tc>
        <w:tc>
          <w:tcPr>
            <w:tcW w:w="1503" w:type="dxa"/>
            <w:vAlign w:val="center"/>
          </w:tcPr>
          <w:p w14:paraId="14C09C0A" w14:textId="77777777" w:rsidR="00E54367" w:rsidRPr="00B81ABB" w:rsidRDefault="00E54367" w:rsidP="0098635B">
            <w:r w:rsidRPr="00B81ABB">
              <w:t>Engaging</w:t>
            </w:r>
          </w:p>
        </w:tc>
        <w:tc>
          <w:tcPr>
            <w:tcW w:w="1503" w:type="dxa"/>
            <w:vAlign w:val="center"/>
          </w:tcPr>
          <w:p w14:paraId="3C2EE5DA" w14:textId="77777777" w:rsidR="00E54367" w:rsidRPr="00B81ABB" w:rsidRDefault="00E54367" w:rsidP="0098635B">
            <w:r w:rsidRPr="00B81ABB">
              <w:t>Clever</w:t>
            </w:r>
          </w:p>
        </w:tc>
        <w:tc>
          <w:tcPr>
            <w:tcW w:w="1503" w:type="dxa"/>
            <w:vAlign w:val="center"/>
          </w:tcPr>
          <w:p w14:paraId="6E34BB34" w14:textId="77777777" w:rsidR="00E54367" w:rsidRPr="00B81ABB" w:rsidRDefault="00E54367" w:rsidP="0098635B">
            <w:r w:rsidRPr="00B81ABB">
              <w:t>Serious</w:t>
            </w:r>
          </w:p>
        </w:tc>
        <w:tc>
          <w:tcPr>
            <w:tcW w:w="1503" w:type="dxa"/>
            <w:vAlign w:val="center"/>
          </w:tcPr>
          <w:p w14:paraId="77FEA004" w14:textId="77777777" w:rsidR="00E54367" w:rsidRPr="00B81ABB" w:rsidRDefault="00E54367" w:rsidP="0098635B">
            <w:r w:rsidRPr="00B81ABB">
              <w:t>Cold</w:t>
            </w:r>
          </w:p>
        </w:tc>
      </w:tr>
      <w:tr w:rsidR="00E54367" w:rsidRPr="00B81ABB" w14:paraId="5CDC5BDB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046B4FB7" w14:textId="77777777" w:rsidR="00E54367" w:rsidRPr="00B81ABB" w:rsidRDefault="00E54367" w:rsidP="0098635B">
            <w:r w:rsidRPr="00B81ABB">
              <w:t>Sloppy</w:t>
            </w:r>
          </w:p>
        </w:tc>
        <w:tc>
          <w:tcPr>
            <w:tcW w:w="1502" w:type="dxa"/>
            <w:vAlign w:val="center"/>
          </w:tcPr>
          <w:p w14:paraId="23DDE158" w14:textId="77777777" w:rsidR="00E54367" w:rsidRPr="00B81ABB" w:rsidRDefault="00E54367" w:rsidP="0098635B">
            <w:r w:rsidRPr="00B81ABB">
              <w:t>Trustworthy</w:t>
            </w:r>
          </w:p>
        </w:tc>
        <w:tc>
          <w:tcPr>
            <w:tcW w:w="1503" w:type="dxa"/>
            <w:vAlign w:val="center"/>
          </w:tcPr>
          <w:p w14:paraId="121AB9D9" w14:textId="77777777" w:rsidR="00E54367" w:rsidRPr="00B81ABB" w:rsidRDefault="00E54367" w:rsidP="0098635B">
            <w:r w:rsidRPr="00B81ABB">
              <w:t>Playful</w:t>
            </w:r>
          </w:p>
        </w:tc>
        <w:tc>
          <w:tcPr>
            <w:tcW w:w="1503" w:type="dxa"/>
            <w:vAlign w:val="center"/>
          </w:tcPr>
          <w:p w14:paraId="26587B3F" w14:textId="77777777" w:rsidR="00E54367" w:rsidRPr="00B81ABB" w:rsidRDefault="00E54367" w:rsidP="0098635B">
            <w:r w:rsidRPr="00B81ABB">
              <w:t>Interesting</w:t>
            </w:r>
          </w:p>
        </w:tc>
        <w:tc>
          <w:tcPr>
            <w:tcW w:w="1503" w:type="dxa"/>
            <w:vAlign w:val="center"/>
          </w:tcPr>
          <w:p w14:paraId="2B7CE951" w14:textId="77777777" w:rsidR="00E54367" w:rsidRPr="00B81ABB" w:rsidRDefault="00E54367" w:rsidP="0098635B">
            <w:r w:rsidRPr="00B81ABB">
              <w:t>Easy</w:t>
            </w:r>
          </w:p>
        </w:tc>
        <w:tc>
          <w:tcPr>
            <w:tcW w:w="1503" w:type="dxa"/>
            <w:vAlign w:val="center"/>
          </w:tcPr>
          <w:p w14:paraId="720FA290" w14:textId="77777777" w:rsidR="00E54367" w:rsidRPr="00B81ABB" w:rsidRDefault="00E54367" w:rsidP="0098635B">
            <w:r w:rsidRPr="00B81ABB">
              <w:t>Arrogant</w:t>
            </w:r>
          </w:p>
        </w:tc>
      </w:tr>
      <w:tr w:rsidR="00E54367" w:rsidRPr="00B81ABB" w14:paraId="580A48D7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0CBCCFFB" w14:textId="77777777" w:rsidR="00E54367" w:rsidRPr="00B81ABB" w:rsidRDefault="00E54367" w:rsidP="0098635B">
            <w:r w:rsidRPr="00B81ABB">
              <w:t>Inclusive</w:t>
            </w:r>
          </w:p>
        </w:tc>
        <w:tc>
          <w:tcPr>
            <w:tcW w:w="1502" w:type="dxa"/>
            <w:vAlign w:val="center"/>
          </w:tcPr>
          <w:p w14:paraId="4283877B" w14:textId="77777777" w:rsidR="00E54367" w:rsidRPr="00B81ABB" w:rsidRDefault="00E54367" w:rsidP="0098635B">
            <w:r w:rsidRPr="00B81ABB">
              <w:t>Sleek</w:t>
            </w:r>
          </w:p>
        </w:tc>
        <w:tc>
          <w:tcPr>
            <w:tcW w:w="1503" w:type="dxa"/>
            <w:vAlign w:val="center"/>
          </w:tcPr>
          <w:p w14:paraId="4AF15578" w14:textId="77777777" w:rsidR="00E54367" w:rsidRPr="00B81ABB" w:rsidRDefault="00E54367" w:rsidP="0098635B">
            <w:r w:rsidRPr="00B81ABB">
              <w:t>Detailed</w:t>
            </w:r>
          </w:p>
        </w:tc>
        <w:tc>
          <w:tcPr>
            <w:tcW w:w="1503" w:type="dxa"/>
            <w:vAlign w:val="center"/>
          </w:tcPr>
          <w:p w14:paraId="2768C9FE" w14:textId="77777777" w:rsidR="00E54367" w:rsidRPr="00B81ABB" w:rsidRDefault="00E54367" w:rsidP="0098635B">
            <w:r w:rsidRPr="00B81ABB">
              <w:t>Confident</w:t>
            </w:r>
          </w:p>
        </w:tc>
        <w:tc>
          <w:tcPr>
            <w:tcW w:w="1503" w:type="dxa"/>
            <w:vAlign w:val="center"/>
          </w:tcPr>
          <w:p w14:paraId="7A19D03D" w14:textId="77777777" w:rsidR="00E54367" w:rsidRPr="00B81ABB" w:rsidRDefault="00E54367" w:rsidP="0098635B">
            <w:r w:rsidRPr="00B81ABB">
              <w:t>Chilled</w:t>
            </w:r>
          </w:p>
        </w:tc>
        <w:tc>
          <w:tcPr>
            <w:tcW w:w="1503" w:type="dxa"/>
            <w:vAlign w:val="center"/>
          </w:tcPr>
          <w:p w14:paraId="4B56B27D" w14:textId="77777777" w:rsidR="00E54367" w:rsidRPr="00B81ABB" w:rsidRDefault="00E54367" w:rsidP="0098635B">
            <w:r w:rsidRPr="00B81ABB">
              <w:t>Clinical</w:t>
            </w:r>
          </w:p>
        </w:tc>
      </w:tr>
      <w:tr w:rsidR="00E54367" w:rsidRPr="00B81ABB" w14:paraId="2428538E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1D993B5F" w14:textId="77777777" w:rsidR="00E54367" w:rsidRPr="00B81ABB" w:rsidRDefault="00E54367" w:rsidP="0098635B">
            <w:r w:rsidRPr="00B81ABB">
              <w:t>Authoritative</w:t>
            </w:r>
          </w:p>
        </w:tc>
        <w:tc>
          <w:tcPr>
            <w:tcW w:w="1502" w:type="dxa"/>
            <w:vAlign w:val="center"/>
          </w:tcPr>
          <w:p w14:paraId="1A876822" w14:textId="77777777" w:rsidR="00E54367" w:rsidRPr="00B81ABB" w:rsidRDefault="00E54367" w:rsidP="0098635B">
            <w:r w:rsidRPr="00B81ABB">
              <w:t>Exciting</w:t>
            </w:r>
          </w:p>
        </w:tc>
        <w:tc>
          <w:tcPr>
            <w:tcW w:w="1503" w:type="dxa"/>
            <w:vAlign w:val="center"/>
          </w:tcPr>
          <w:p w14:paraId="57B291CE" w14:textId="77777777" w:rsidR="00E54367" w:rsidRPr="00B81ABB" w:rsidRDefault="00E54367" w:rsidP="0098635B">
            <w:r w:rsidRPr="00B81ABB">
              <w:t>Open</w:t>
            </w:r>
          </w:p>
        </w:tc>
        <w:tc>
          <w:tcPr>
            <w:tcW w:w="1503" w:type="dxa"/>
            <w:vAlign w:val="center"/>
          </w:tcPr>
          <w:p w14:paraId="7890612D" w14:textId="77777777" w:rsidR="00E54367" w:rsidRPr="00B81ABB" w:rsidRDefault="00E54367" w:rsidP="0098635B">
            <w:r w:rsidRPr="00B81ABB">
              <w:t>Laid back</w:t>
            </w:r>
          </w:p>
        </w:tc>
        <w:tc>
          <w:tcPr>
            <w:tcW w:w="1503" w:type="dxa"/>
            <w:vAlign w:val="center"/>
          </w:tcPr>
          <w:p w14:paraId="55ECF747" w14:textId="77777777" w:rsidR="00E54367" w:rsidRPr="00B81ABB" w:rsidRDefault="00E54367" w:rsidP="0098635B">
            <w:r w:rsidRPr="00B81ABB">
              <w:t>Fun</w:t>
            </w:r>
          </w:p>
        </w:tc>
        <w:tc>
          <w:tcPr>
            <w:tcW w:w="1503" w:type="dxa"/>
            <w:vAlign w:val="center"/>
          </w:tcPr>
          <w:p w14:paraId="7ED7496A" w14:textId="77777777" w:rsidR="00E54367" w:rsidRPr="00B81ABB" w:rsidRDefault="00E54367" w:rsidP="0098635B">
            <w:r w:rsidRPr="00B81ABB">
              <w:t>Amateur</w:t>
            </w:r>
          </w:p>
        </w:tc>
      </w:tr>
      <w:tr w:rsidR="00E54367" w:rsidRPr="00B81ABB" w14:paraId="60F2A554" w14:textId="77777777" w:rsidTr="009A6F82">
        <w:trPr>
          <w:trHeight w:val="567"/>
        </w:trPr>
        <w:tc>
          <w:tcPr>
            <w:tcW w:w="1502" w:type="dxa"/>
            <w:vAlign w:val="center"/>
          </w:tcPr>
          <w:p w14:paraId="3A1A45BA" w14:textId="77777777" w:rsidR="00E54367" w:rsidRPr="00B81ABB" w:rsidRDefault="00E54367" w:rsidP="0098635B">
            <w:r w:rsidRPr="00B81ABB">
              <w:t>Supportive</w:t>
            </w:r>
          </w:p>
        </w:tc>
        <w:tc>
          <w:tcPr>
            <w:tcW w:w="1502" w:type="dxa"/>
            <w:vAlign w:val="center"/>
          </w:tcPr>
          <w:p w14:paraId="1CF1D3ED" w14:textId="77777777" w:rsidR="00E54367" w:rsidRPr="00B81ABB" w:rsidRDefault="00E54367" w:rsidP="0098635B">
            <w:r w:rsidRPr="00B81ABB">
              <w:t>Stuffy</w:t>
            </w:r>
          </w:p>
        </w:tc>
        <w:tc>
          <w:tcPr>
            <w:tcW w:w="1503" w:type="dxa"/>
            <w:vAlign w:val="center"/>
          </w:tcPr>
          <w:p w14:paraId="045BFF65" w14:textId="77777777" w:rsidR="00E54367" w:rsidRPr="00B81ABB" w:rsidRDefault="00E54367" w:rsidP="0098635B">
            <w:r w:rsidRPr="00B81ABB">
              <w:t>Silly</w:t>
            </w:r>
          </w:p>
        </w:tc>
        <w:tc>
          <w:tcPr>
            <w:tcW w:w="1503" w:type="dxa"/>
            <w:vAlign w:val="center"/>
          </w:tcPr>
          <w:p w14:paraId="5861866E" w14:textId="77777777" w:rsidR="00E54367" w:rsidRPr="00B81ABB" w:rsidRDefault="00E54367" w:rsidP="0098635B">
            <w:r w:rsidRPr="00B81ABB">
              <w:t>Helpful</w:t>
            </w:r>
          </w:p>
        </w:tc>
        <w:tc>
          <w:tcPr>
            <w:tcW w:w="1503" w:type="dxa"/>
            <w:vAlign w:val="center"/>
          </w:tcPr>
          <w:p w14:paraId="306F0167" w14:textId="77777777" w:rsidR="00E54367" w:rsidRPr="00B81ABB" w:rsidRDefault="00E54367" w:rsidP="0098635B">
            <w:r w:rsidRPr="00B81ABB">
              <w:t>Enthusiastic</w:t>
            </w:r>
          </w:p>
        </w:tc>
        <w:tc>
          <w:tcPr>
            <w:tcW w:w="1503" w:type="dxa"/>
            <w:vAlign w:val="center"/>
          </w:tcPr>
          <w:p w14:paraId="2D95A549" w14:textId="77777777" w:rsidR="00E54367" w:rsidRPr="00B81ABB" w:rsidRDefault="00E54367" w:rsidP="0098635B">
            <w:r w:rsidRPr="00B81ABB">
              <w:t>Bossy</w:t>
            </w:r>
          </w:p>
        </w:tc>
      </w:tr>
    </w:tbl>
    <w:p w14:paraId="57BD701D" w14:textId="77777777" w:rsidR="00E54367" w:rsidRPr="00B81ABB" w:rsidRDefault="00E54367" w:rsidP="0098635B"/>
    <w:p w14:paraId="1982F842" w14:textId="77777777" w:rsidR="0036480B" w:rsidRPr="00B81ABB" w:rsidRDefault="00170874" w:rsidP="0098635B">
      <w:pPr>
        <w:pStyle w:val="ListParagraph"/>
        <w:numPr>
          <w:ilvl w:val="0"/>
          <w:numId w:val="1"/>
        </w:numPr>
      </w:pPr>
      <w:r w:rsidRPr="00B81ABB">
        <w:lastRenderedPageBreak/>
        <w:t xml:space="preserve">Are there any other words that you associate with this </w:t>
      </w:r>
      <w:r w:rsidR="00115EBA" w:rsidRPr="00B81ABB">
        <w:t>mock-up</w:t>
      </w:r>
      <w:r w:rsidRPr="00B81ABB">
        <w:t>?</w:t>
      </w:r>
    </w:p>
    <w:p w14:paraId="507AA8C8" w14:textId="77777777" w:rsidR="00170874" w:rsidRPr="00B81ABB" w:rsidRDefault="00170874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995A88" w:rsidRPr="00B81ABB" w14:paraId="6BAA58A2" w14:textId="77777777" w:rsidTr="009A6F82">
        <w:tc>
          <w:tcPr>
            <w:tcW w:w="5000" w:type="pct"/>
          </w:tcPr>
          <w:p w14:paraId="6EC222AE" w14:textId="77777777" w:rsidR="009A6F82" w:rsidRPr="00B81ABB" w:rsidRDefault="009A6F82" w:rsidP="0098635B">
            <w:bookmarkStart w:id="0" w:name="_Hlk73444320"/>
          </w:p>
          <w:p w14:paraId="28B966D2" w14:textId="77777777" w:rsidR="009A6F82" w:rsidRPr="00B81ABB" w:rsidRDefault="009A6F82" w:rsidP="0098635B"/>
        </w:tc>
      </w:tr>
      <w:bookmarkEnd w:id="0"/>
    </w:tbl>
    <w:p w14:paraId="01173099" w14:textId="77777777" w:rsidR="00170874" w:rsidRPr="00B81ABB" w:rsidRDefault="00170874" w:rsidP="0098635B"/>
    <w:p w14:paraId="71B006DD" w14:textId="77777777" w:rsidR="00170874" w:rsidRPr="00B81ABB" w:rsidRDefault="00F327C0" w:rsidP="0098635B">
      <w:pPr>
        <w:pStyle w:val="ListParagraph"/>
        <w:numPr>
          <w:ilvl w:val="0"/>
          <w:numId w:val="1"/>
        </w:numPr>
      </w:pPr>
      <w:r w:rsidRPr="00B81ABB">
        <w:t>What do you think about the choice of:</w:t>
      </w:r>
    </w:p>
    <w:p w14:paraId="09044FB7" w14:textId="77777777" w:rsidR="00A9008D" w:rsidRPr="00B81ABB" w:rsidRDefault="00A9008D" w:rsidP="0098635B"/>
    <w:tbl>
      <w:tblPr>
        <w:tblStyle w:val="TableGrid"/>
        <w:tblW w:w="5000" w:type="pct"/>
        <w:tblLook w:val="0480" w:firstRow="0" w:lastRow="0" w:firstColumn="1" w:lastColumn="0" w:noHBand="0" w:noVBand="1"/>
      </w:tblPr>
      <w:tblGrid>
        <w:gridCol w:w="2829"/>
        <w:gridCol w:w="7627"/>
      </w:tblGrid>
      <w:tr w:rsidR="00A9008D" w:rsidRPr="00B81ABB" w14:paraId="2A388DED" w14:textId="77777777" w:rsidTr="009A6F82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0572CF10" w14:textId="77777777" w:rsidR="00A9008D" w:rsidRPr="00B81ABB" w:rsidRDefault="00A9008D" w:rsidP="0098635B">
            <w:r w:rsidRPr="00B81ABB">
              <w:t>Background colour</w:t>
            </w:r>
          </w:p>
        </w:tc>
        <w:tc>
          <w:tcPr>
            <w:tcW w:w="3647" w:type="pct"/>
          </w:tcPr>
          <w:p w14:paraId="207E5967" w14:textId="53493E81" w:rsidR="00A9008D" w:rsidRPr="00B81ABB" w:rsidRDefault="00A9008D" w:rsidP="0098635B"/>
        </w:tc>
      </w:tr>
      <w:tr w:rsidR="00A9008D" w:rsidRPr="00B81ABB" w14:paraId="1E5596B0" w14:textId="77777777" w:rsidTr="009A6F82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56A977D7" w14:textId="77777777" w:rsidR="00A9008D" w:rsidRPr="00B81ABB" w:rsidRDefault="00A9008D" w:rsidP="0098635B">
            <w:r w:rsidRPr="00B81ABB">
              <w:t>Text colour(s)</w:t>
            </w:r>
          </w:p>
        </w:tc>
        <w:tc>
          <w:tcPr>
            <w:tcW w:w="3647" w:type="pct"/>
          </w:tcPr>
          <w:p w14:paraId="3E675C88" w14:textId="00B8F986" w:rsidR="00A9008D" w:rsidRPr="00B81ABB" w:rsidRDefault="00A9008D" w:rsidP="0098635B"/>
        </w:tc>
      </w:tr>
      <w:tr w:rsidR="005544CF" w:rsidRPr="00B81ABB" w14:paraId="4C8E7B05" w14:textId="77777777" w:rsidTr="009A6F82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5482AA23" w14:textId="77777777" w:rsidR="005544CF" w:rsidRPr="00B81ABB" w:rsidRDefault="005544CF" w:rsidP="0098635B">
            <w:r w:rsidRPr="00B81ABB">
              <w:t>Text-on-background combination</w:t>
            </w:r>
          </w:p>
        </w:tc>
        <w:tc>
          <w:tcPr>
            <w:tcW w:w="3647" w:type="pct"/>
          </w:tcPr>
          <w:p w14:paraId="33C5F681" w14:textId="18D00E15" w:rsidR="005544CF" w:rsidRPr="00B81ABB" w:rsidRDefault="005544CF" w:rsidP="00FD0DB8"/>
        </w:tc>
      </w:tr>
      <w:tr w:rsidR="00A9008D" w:rsidRPr="00B81ABB" w14:paraId="10E4AB44" w14:textId="77777777" w:rsidTr="009A6F82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11124596" w14:textId="77777777" w:rsidR="00A9008D" w:rsidRPr="00B81ABB" w:rsidRDefault="00A9008D" w:rsidP="0098635B">
            <w:r w:rsidRPr="00B81ABB">
              <w:t>Accent colour(s)</w:t>
            </w:r>
          </w:p>
        </w:tc>
        <w:tc>
          <w:tcPr>
            <w:tcW w:w="3647" w:type="pct"/>
          </w:tcPr>
          <w:p w14:paraId="05044C02" w14:textId="21280EE4" w:rsidR="00A9008D" w:rsidRPr="00B81ABB" w:rsidRDefault="00A9008D" w:rsidP="0098635B"/>
        </w:tc>
      </w:tr>
    </w:tbl>
    <w:p w14:paraId="2F8B0E92" w14:textId="196EE982" w:rsidR="00EE44A9" w:rsidRPr="00B81ABB" w:rsidRDefault="00EE44A9" w:rsidP="0098635B"/>
    <w:p w14:paraId="04BAB9BB" w14:textId="77777777" w:rsidR="00170874" w:rsidRPr="00B81ABB" w:rsidRDefault="00A318F5" w:rsidP="0098635B">
      <w:pPr>
        <w:pStyle w:val="ListParagraph"/>
        <w:numPr>
          <w:ilvl w:val="0"/>
          <w:numId w:val="1"/>
        </w:numPr>
      </w:pPr>
      <w:r w:rsidRPr="00B81ABB">
        <w:t>Circle/highlight any statements you find applicable</w:t>
      </w:r>
      <w:r w:rsidR="00BA0362" w:rsidRPr="00B81ABB">
        <w:t>:</w:t>
      </w:r>
    </w:p>
    <w:p w14:paraId="0A73E160" w14:textId="77777777" w:rsidR="00BA0362" w:rsidRPr="00B81ABB" w:rsidRDefault="00BA0362" w:rsidP="0098635B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485"/>
        <w:gridCol w:w="3485"/>
        <w:gridCol w:w="3486"/>
      </w:tblGrid>
      <w:tr w:rsidR="00BA0362" w:rsidRPr="00B81ABB" w14:paraId="2633CF38" w14:textId="77777777" w:rsidTr="009A6F82">
        <w:trPr>
          <w:trHeight w:val="1701"/>
        </w:trPr>
        <w:tc>
          <w:tcPr>
            <w:tcW w:w="3485" w:type="dxa"/>
            <w:vAlign w:val="center"/>
          </w:tcPr>
          <w:p w14:paraId="1A99DA52" w14:textId="77777777" w:rsidR="00BA0362" w:rsidRPr="00B81ABB" w:rsidRDefault="00BA0362" w:rsidP="0098635B">
            <w:r w:rsidRPr="00B81ABB">
              <w:t xml:space="preserve">The </w:t>
            </w:r>
            <w:r w:rsidRPr="00B81ABB">
              <w:rPr>
                <w:b/>
                <w:bCs/>
              </w:rPr>
              <w:t>colours</w:t>
            </w:r>
            <w:r w:rsidRPr="00B81ABB">
              <w:t xml:space="preserve"> in the mock-up make text hard to read</w:t>
            </w:r>
          </w:p>
        </w:tc>
        <w:tc>
          <w:tcPr>
            <w:tcW w:w="3485" w:type="dxa"/>
            <w:vAlign w:val="center"/>
          </w:tcPr>
          <w:p w14:paraId="1B594958" w14:textId="77777777" w:rsidR="00BA0362" w:rsidRPr="00B81ABB" w:rsidRDefault="00BA0362" w:rsidP="0098635B">
            <w:r w:rsidRPr="00B81ABB">
              <w:t xml:space="preserve">The </w:t>
            </w:r>
            <w:r w:rsidRPr="00B81ABB">
              <w:rPr>
                <w:b/>
                <w:bCs/>
              </w:rPr>
              <w:t>colours</w:t>
            </w:r>
            <w:r w:rsidRPr="00B81ABB">
              <w:t xml:space="preserve"> in the mock-up make it hard to see </w:t>
            </w:r>
            <w:r w:rsidR="00475B21" w:rsidRPr="00B81ABB">
              <w:t>where I need to interact (click, tap, type, etc.)</w:t>
            </w:r>
          </w:p>
        </w:tc>
        <w:tc>
          <w:tcPr>
            <w:tcW w:w="3486" w:type="dxa"/>
            <w:vAlign w:val="center"/>
          </w:tcPr>
          <w:p w14:paraId="4B5F685F" w14:textId="77777777" w:rsidR="00BA0362" w:rsidRPr="00B81ABB" w:rsidRDefault="00475B21" w:rsidP="0098635B">
            <w:r w:rsidRPr="00B81ABB">
              <w:t xml:space="preserve">The </w:t>
            </w:r>
            <w:r w:rsidRPr="00B81ABB">
              <w:rPr>
                <w:b/>
                <w:bCs/>
              </w:rPr>
              <w:t>colours</w:t>
            </w:r>
            <w:r w:rsidRPr="00B81ABB">
              <w:t xml:space="preserve"> in the mock-up make it hard to </w:t>
            </w:r>
            <w:r w:rsidR="000F561D" w:rsidRPr="00B81ABB">
              <w:t>distinguish different sections</w:t>
            </w:r>
          </w:p>
        </w:tc>
      </w:tr>
      <w:tr w:rsidR="00BA0362" w:rsidRPr="00B81ABB" w14:paraId="5C791BA3" w14:textId="77777777" w:rsidTr="009A6F82">
        <w:trPr>
          <w:trHeight w:val="1701"/>
        </w:trPr>
        <w:tc>
          <w:tcPr>
            <w:tcW w:w="3485" w:type="dxa"/>
            <w:vAlign w:val="center"/>
          </w:tcPr>
          <w:p w14:paraId="2CA14E7E" w14:textId="77777777" w:rsidR="00BA0362" w:rsidRPr="00B81ABB" w:rsidRDefault="000F561D" w:rsidP="0098635B">
            <w:r w:rsidRPr="00B81ABB">
              <w:t xml:space="preserve">The </w:t>
            </w:r>
            <w:r w:rsidRPr="00B81ABB">
              <w:rPr>
                <w:b/>
                <w:bCs/>
              </w:rPr>
              <w:t>fonts</w:t>
            </w:r>
            <w:r w:rsidRPr="00B81ABB">
              <w:t xml:space="preserve"> (including typeface, size, spacing, etc.) in the mock-up make text hard to read</w:t>
            </w:r>
          </w:p>
        </w:tc>
        <w:tc>
          <w:tcPr>
            <w:tcW w:w="3485" w:type="dxa"/>
            <w:vAlign w:val="center"/>
          </w:tcPr>
          <w:p w14:paraId="434D05A0" w14:textId="77777777" w:rsidR="00BA0362" w:rsidRPr="00B81ABB" w:rsidRDefault="000F561D" w:rsidP="0098635B">
            <w:r w:rsidRPr="00B81ABB">
              <w:t xml:space="preserve">The </w:t>
            </w:r>
            <w:r w:rsidRPr="00B81ABB">
              <w:rPr>
                <w:b/>
                <w:bCs/>
              </w:rPr>
              <w:t>fonts</w:t>
            </w:r>
            <w:r w:rsidRPr="00B81ABB">
              <w:t xml:space="preserve"> (including typeface, size, spacing, etc.) in the mock-up make it hard to see where I need to interact (click, tap, type, etc.)</w:t>
            </w:r>
          </w:p>
        </w:tc>
        <w:tc>
          <w:tcPr>
            <w:tcW w:w="3486" w:type="dxa"/>
            <w:vAlign w:val="center"/>
          </w:tcPr>
          <w:p w14:paraId="7CDD9A65" w14:textId="77777777" w:rsidR="00BA0362" w:rsidRPr="00B81ABB" w:rsidRDefault="000F561D" w:rsidP="0098635B">
            <w:r w:rsidRPr="00B81ABB">
              <w:t xml:space="preserve">The </w:t>
            </w:r>
            <w:r w:rsidRPr="00B81ABB">
              <w:rPr>
                <w:b/>
                <w:bCs/>
              </w:rPr>
              <w:t>fonts</w:t>
            </w:r>
            <w:r w:rsidRPr="00B81ABB">
              <w:t xml:space="preserve"> (including typeface, size, spacing, etc.) in the mock-up make it hard to distinguish different sections</w:t>
            </w:r>
          </w:p>
        </w:tc>
      </w:tr>
      <w:tr w:rsidR="00BE315C" w:rsidRPr="00B81ABB" w14:paraId="358E8811" w14:textId="77777777" w:rsidTr="009A6F82">
        <w:trPr>
          <w:trHeight w:val="1701"/>
        </w:trPr>
        <w:tc>
          <w:tcPr>
            <w:tcW w:w="3485" w:type="dxa"/>
            <w:vAlign w:val="center"/>
          </w:tcPr>
          <w:p w14:paraId="2D261B4D" w14:textId="77777777" w:rsidR="00BE315C" w:rsidRPr="00B81ABB" w:rsidRDefault="009A6F82" w:rsidP="0098635B">
            <w:r w:rsidRPr="00B81ABB">
              <w:t>I have not found anything in the mock-up that makes text hard to read</w:t>
            </w:r>
          </w:p>
        </w:tc>
        <w:tc>
          <w:tcPr>
            <w:tcW w:w="3485" w:type="dxa"/>
            <w:vAlign w:val="center"/>
          </w:tcPr>
          <w:p w14:paraId="29F21FB5" w14:textId="77777777" w:rsidR="00BE315C" w:rsidRPr="00B81ABB" w:rsidRDefault="009A6F82" w:rsidP="0098635B">
            <w:r w:rsidRPr="00B81ABB">
              <w:t>I have not found anything in the mock-up that makes it hard to see where I need to interact</w:t>
            </w:r>
          </w:p>
        </w:tc>
        <w:tc>
          <w:tcPr>
            <w:tcW w:w="3486" w:type="dxa"/>
            <w:vAlign w:val="center"/>
          </w:tcPr>
          <w:p w14:paraId="48B72836" w14:textId="77777777" w:rsidR="00BE315C" w:rsidRPr="00B81ABB" w:rsidRDefault="009A6F82" w:rsidP="0098635B">
            <w:r w:rsidRPr="00B81ABB">
              <w:t>I have not found anything in the mock-up that makes it hard to distinguish different sections</w:t>
            </w:r>
          </w:p>
        </w:tc>
      </w:tr>
    </w:tbl>
    <w:p w14:paraId="3806D5F5" w14:textId="77777777" w:rsidR="00BA0362" w:rsidRPr="00B81ABB" w:rsidRDefault="00BA0362" w:rsidP="0098635B"/>
    <w:p w14:paraId="794AF36A" w14:textId="77777777" w:rsidR="001D1D41" w:rsidRPr="00B81ABB" w:rsidRDefault="001D1D41" w:rsidP="0098635B">
      <w:pPr>
        <w:pStyle w:val="ListParagraph"/>
        <w:numPr>
          <w:ilvl w:val="0"/>
          <w:numId w:val="1"/>
        </w:numPr>
      </w:pPr>
      <w:r w:rsidRPr="00B81ABB">
        <w:t xml:space="preserve">What </w:t>
      </w:r>
      <w:r w:rsidR="00396C14" w:rsidRPr="00B81ABB">
        <w:t>are the pros</w:t>
      </w:r>
      <w:r w:rsidRPr="00B81ABB">
        <w:t xml:space="preserve"> about this mock-up?</w:t>
      </w:r>
    </w:p>
    <w:p w14:paraId="4B691A6D" w14:textId="77777777" w:rsidR="001D1D41" w:rsidRPr="00B81ABB" w:rsidRDefault="001D1D41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396C14" w:rsidRPr="00B81ABB" w14:paraId="5DD84749" w14:textId="77777777" w:rsidTr="00B17F79">
        <w:tc>
          <w:tcPr>
            <w:tcW w:w="5000" w:type="pct"/>
          </w:tcPr>
          <w:p w14:paraId="7BE228F2" w14:textId="77777777" w:rsidR="00396C14" w:rsidRPr="00B81ABB" w:rsidRDefault="00396C14" w:rsidP="0098635B"/>
          <w:p w14:paraId="2E49BCAF" w14:textId="77777777" w:rsidR="00396C14" w:rsidRPr="00B81ABB" w:rsidRDefault="00396C14" w:rsidP="0098635B"/>
        </w:tc>
      </w:tr>
    </w:tbl>
    <w:p w14:paraId="4D33A0D2" w14:textId="77777777" w:rsidR="001D1D41" w:rsidRPr="00B81ABB" w:rsidRDefault="001D1D41" w:rsidP="0098635B"/>
    <w:p w14:paraId="50AD884E" w14:textId="77777777" w:rsidR="00396C14" w:rsidRPr="00B81ABB" w:rsidRDefault="00396C14" w:rsidP="0098635B">
      <w:pPr>
        <w:pStyle w:val="ListParagraph"/>
        <w:numPr>
          <w:ilvl w:val="0"/>
          <w:numId w:val="1"/>
        </w:numPr>
      </w:pPr>
      <w:r w:rsidRPr="00B81ABB">
        <w:t>What do you think could be improved about this mock-up?</w:t>
      </w:r>
    </w:p>
    <w:p w14:paraId="2C530762" w14:textId="77777777" w:rsidR="00396C14" w:rsidRPr="00B81ABB" w:rsidRDefault="00396C14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396C14" w:rsidRPr="00B81ABB" w14:paraId="176A35DD" w14:textId="77777777" w:rsidTr="00B17F79">
        <w:tc>
          <w:tcPr>
            <w:tcW w:w="5000" w:type="pct"/>
          </w:tcPr>
          <w:p w14:paraId="5829FA43" w14:textId="77777777" w:rsidR="00396C14" w:rsidRPr="00B81ABB" w:rsidRDefault="00396C14" w:rsidP="0098635B"/>
          <w:p w14:paraId="5D72C7DC" w14:textId="77777777" w:rsidR="00396C14" w:rsidRPr="00B81ABB" w:rsidRDefault="00396C14" w:rsidP="0098635B"/>
        </w:tc>
      </w:tr>
    </w:tbl>
    <w:p w14:paraId="60A12B30" w14:textId="77777777" w:rsidR="001D1D41" w:rsidRPr="00B81ABB" w:rsidRDefault="001D1D41" w:rsidP="0098635B"/>
    <w:p w14:paraId="2202AA5B" w14:textId="77777777" w:rsidR="00EE44A9" w:rsidRPr="00B81ABB" w:rsidRDefault="00EE44A9" w:rsidP="0098635B">
      <w:pPr>
        <w:pStyle w:val="ListParagraph"/>
        <w:numPr>
          <w:ilvl w:val="0"/>
          <w:numId w:val="1"/>
        </w:numPr>
      </w:pPr>
      <w:r w:rsidRPr="00B81ABB">
        <w:t>Do you have any other feedback?</w:t>
      </w:r>
    </w:p>
    <w:p w14:paraId="5B4E1756" w14:textId="77777777" w:rsidR="00EE44A9" w:rsidRPr="00B81ABB" w:rsidRDefault="00EE44A9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EE44A9" w14:paraId="5A87FFA4" w14:textId="77777777" w:rsidTr="009A6F82">
        <w:tc>
          <w:tcPr>
            <w:tcW w:w="5000" w:type="pct"/>
          </w:tcPr>
          <w:p w14:paraId="45135731" w14:textId="77777777" w:rsidR="009A6F82" w:rsidRDefault="009A6F82" w:rsidP="0098635B"/>
          <w:p w14:paraId="1204BB09" w14:textId="77777777" w:rsidR="009A6F82" w:rsidRDefault="009A6F82" w:rsidP="0098635B"/>
        </w:tc>
      </w:tr>
    </w:tbl>
    <w:p w14:paraId="2EE570DE" w14:textId="77777777" w:rsidR="00396C14" w:rsidRDefault="00396C14" w:rsidP="0098635B"/>
    <w:p w14:paraId="177476BE" w14:textId="77777777" w:rsidR="00BD2429" w:rsidRDefault="00BD2429" w:rsidP="0098635B"/>
    <w:p w14:paraId="06FD4D3A" w14:textId="77777777" w:rsidR="00BD2429" w:rsidRDefault="00BD2429" w:rsidP="0098635B"/>
    <w:p w14:paraId="0E1830F4" w14:textId="77777777" w:rsidR="00BD2429" w:rsidRDefault="00BD2429" w:rsidP="0098635B"/>
    <w:p w14:paraId="071E045A" w14:textId="003D4CF7" w:rsidR="00BD2429" w:rsidRPr="00B81ABB" w:rsidRDefault="00BD2429" w:rsidP="00BD2429">
      <w:pPr>
        <w:pStyle w:val="Heading2"/>
      </w:pPr>
      <w:r w:rsidRPr="00B81ABB">
        <w:t>Mock-up #</w:t>
      </w:r>
      <w:r>
        <w:t>2</w:t>
      </w:r>
      <w:r>
        <w:rPr>
          <w:noProof/>
        </w:rPr>
        <w:drawing>
          <wp:inline distT="0" distB="0" distL="0" distR="0" wp14:anchorId="2EDC8931" wp14:editId="17601E79">
            <wp:extent cx="6645910" cy="38957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A7C5" w14:textId="77777777" w:rsidR="00BD2429" w:rsidRPr="00B81ABB" w:rsidRDefault="00BD2429" w:rsidP="00BD2429"/>
    <w:p w14:paraId="12C5F774" w14:textId="77777777" w:rsidR="00BD2429" w:rsidRPr="00B81ABB" w:rsidRDefault="00BD2429" w:rsidP="00BD2429">
      <w:pPr>
        <w:pStyle w:val="ListParagraph"/>
        <w:numPr>
          <w:ilvl w:val="0"/>
          <w:numId w:val="7"/>
        </w:numPr>
      </w:pPr>
      <w:r w:rsidRPr="00B81ABB">
        <w:t xml:space="preserve">Circle/highlight the words that come to mind when you look at the </w:t>
      </w:r>
      <w:r w:rsidRPr="00B81ABB">
        <w:rPr>
          <w:b/>
          <w:bCs/>
        </w:rPr>
        <w:t>colour</w:t>
      </w:r>
      <w:r w:rsidRPr="00B81ABB">
        <w:t xml:space="preserve"> scheme.</w:t>
      </w:r>
    </w:p>
    <w:p w14:paraId="4FB2CA2C" w14:textId="77777777" w:rsidR="00BD2429" w:rsidRPr="00B81ABB" w:rsidRDefault="00BD2429" w:rsidP="00BD2429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551"/>
        <w:gridCol w:w="1502"/>
        <w:gridCol w:w="1503"/>
        <w:gridCol w:w="1503"/>
        <w:gridCol w:w="1510"/>
        <w:gridCol w:w="1503"/>
      </w:tblGrid>
      <w:tr w:rsidR="00BD2429" w:rsidRPr="00B81ABB" w14:paraId="77B7F4FA" w14:textId="77777777" w:rsidTr="0046336F">
        <w:trPr>
          <w:trHeight w:val="567"/>
        </w:trPr>
        <w:tc>
          <w:tcPr>
            <w:tcW w:w="1502" w:type="dxa"/>
            <w:vAlign w:val="center"/>
          </w:tcPr>
          <w:p w14:paraId="1902DA32" w14:textId="77777777" w:rsidR="00BD2429" w:rsidRPr="00B81ABB" w:rsidRDefault="00BD2429" w:rsidP="0046336F">
            <w:r w:rsidRPr="00B81ABB">
              <w:t>Professional</w:t>
            </w:r>
          </w:p>
        </w:tc>
        <w:tc>
          <w:tcPr>
            <w:tcW w:w="1502" w:type="dxa"/>
            <w:vAlign w:val="center"/>
          </w:tcPr>
          <w:p w14:paraId="1D796C55" w14:textId="77777777" w:rsidR="00BD2429" w:rsidRPr="00B81ABB" w:rsidRDefault="00BD2429" w:rsidP="0046336F">
            <w:r w:rsidRPr="00B81ABB">
              <w:t>Warm</w:t>
            </w:r>
          </w:p>
        </w:tc>
        <w:tc>
          <w:tcPr>
            <w:tcW w:w="1503" w:type="dxa"/>
            <w:vAlign w:val="center"/>
          </w:tcPr>
          <w:p w14:paraId="563DCD3F" w14:textId="77777777" w:rsidR="00BD2429" w:rsidRPr="00B81ABB" w:rsidRDefault="00BD2429" w:rsidP="0046336F">
            <w:r w:rsidRPr="00B81ABB">
              <w:t>Childish</w:t>
            </w:r>
          </w:p>
        </w:tc>
        <w:tc>
          <w:tcPr>
            <w:tcW w:w="1503" w:type="dxa"/>
            <w:vAlign w:val="center"/>
          </w:tcPr>
          <w:p w14:paraId="1BF7D7F5" w14:textId="77777777" w:rsidR="00BD2429" w:rsidRPr="00B81ABB" w:rsidRDefault="00BD2429" w:rsidP="0046336F">
            <w:r w:rsidRPr="00B81ABB">
              <w:t>Simple</w:t>
            </w:r>
          </w:p>
        </w:tc>
        <w:tc>
          <w:tcPr>
            <w:tcW w:w="1503" w:type="dxa"/>
            <w:vAlign w:val="center"/>
          </w:tcPr>
          <w:p w14:paraId="0E24A554" w14:textId="77777777" w:rsidR="00BD2429" w:rsidRPr="00B81ABB" w:rsidRDefault="00BD2429" w:rsidP="0046336F">
            <w:r w:rsidRPr="00B81ABB">
              <w:t>Shambolic</w:t>
            </w:r>
          </w:p>
        </w:tc>
        <w:tc>
          <w:tcPr>
            <w:tcW w:w="1503" w:type="dxa"/>
            <w:vAlign w:val="center"/>
          </w:tcPr>
          <w:p w14:paraId="2EE73A65" w14:textId="77777777" w:rsidR="00BD2429" w:rsidRPr="00B81ABB" w:rsidRDefault="00BD2429" w:rsidP="0046336F">
            <w:r w:rsidRPr="00B81ABB">
              <w:t>Relaxed</w:t>
            </w:r>
          </w:p>
        </w:tc>
      </w:tr>
      <w:tr w:rsidR="00BD2429" w:rsidRPr="00B81ABB" w14:paraId="3F50AC95" w14:textId="77777777" w:rsidTr="0046336F">
        <w:trPr>
          <w:trHeight w:val="567"/>
        </w:trPr>
        <w:tc>
          <w:tcPr>
            <w:tcW w:w="1502" w:type="dxa"/>
            <w:vAlign w:val="center"/>
          </w:tcPr>
          <w:p w14:paraId="673E152D" w14:textId="77777777" w:rsidR="00BD2429" w:rsidRPr="00B81ABB" w:rsidRDefault="00BD2429" w:rsidP="0046336F">
            <w:r w:rsidRPr="00B81ABB">
              <w:t>Overbearing</w:t>
            </w:r>
          </w:p>
        </w:tc>
        <w:tc>
          <w:tcPr>
            <w:tcW w:w="1502" w:type="dxa"/>
            <w:vAlign w:val="center"/>
          </w:tcPr>
          <w:p w14:paraId="53BF5103" w14:textId="77777777" w:rsidR="00BD2429" w:rsidRPr="00B81ABB" w:rsidRDefault="00BD2429" w:rsidP="0046336F">
            <w:r w:rsidRPr="00B81ABB">
              <w:t>Casual</w:t>
            </w:r>
          </w:p>
        </w:tc>
        <w:tc>
          <w:tcPr>
            <w:tcW w:w="1503" w:type="dxa"/>
            <w:vAlign w:val="center"/>
          </w:tcPr>
          <w:p w14:paraId="6D93CEFB" w14:textId="77777777" w:rsidR="00BD2429" w:rsidRPr="00B81ABB" w:rsidRDefault="00BD2429" w:rsidP="0046336F">
            <w:r w:rsidRPr="00B81ABB">
              <w:t>Engaging</w:t>
            </w:r>
          </w:p>
        </w:tc>
        <w:tc>
          <w:tcPr>
            <w:tcW w:w="1503" w:type="dxa"/>
            <w:vAlign w:val="center"/>
          </w:tcPr>
          <w:p w14:paraId="5A786CCA" w14:textId="77777777" w:rsidR="00BD2429" w:rsidRPr="00B81ABB" w:rsidRDefault="00BD2429" w:rsidP="0046336F">
            <w:r w:rsidRPr="00B81ABB">
              <w:t>Clever</w:t>
            </w:r>
          </w:p>
        </w:tc>
        <w:tc>
          <w:tcPr>
            <w:tcW w:w="1503" w:type="dxa"/>
            <w:vAlign w:val="center"/>
          </w:tcPr>
          <w:p w14:paraId="58F27A17" w14:textId="77777777" w:rsidR="00BD2429" w:rsidRPr="00B81ABB" w:rsidRDefault="00BD2429" w:rsidP="0046336F">
            <w:r w:rsidRPr="00B81ABB">
              <w:t>Serious</w:t>
            </w:r>
          </w:p>
        </w:tc>
        <w:tc>
          <w:tcPr>
            <w:tcW w:w="1503" w:type="dxa"/>
            <w:vAlign w:val="center"/>
          </w:tcPr>
          <w:p w14:paraId="6942B618" w14:textId="77777777" w:rsidR="00BD2429" w:rsidRPr="00B81ABB" w:rsidRDefault="00BD2429" w:rsidP="0046336F">
            <w:r w:rsidRPr="00B81ABB">
              <w:t>Cold</w:t>
            </w:r>
          </w:p>
        </w:tc>
      </w:tr>
      <w:tr w:rsidR="00BD2429" w:rsidRPr="00B81ABB" w14:paraId="3F8ECB74" w14:textId="77777777" w:rsidTr="0046336F">
        <w:trPr>
          <w:trHeight w:val="567"/>
        </w:trPr>
        <w:tc>
          <w:tcPr>
            <w:tcW w:w="1502" w:type="dxa"/>
            <w:vAlign w:val="center"/>
          </w:tcPr>
          <w:p w14:paraId="14F99F42" w14:textId="77777777" w:rsidR="00BD2429" w:rsidRPr="00B81ABB" w:rsidRDefault="00BD2429" w:rsidP="0046336F">
            <w:r w:rsidRPr="00B81ABB">
              <w:t>Sloppy</w:t>
            </w:r>
          </w:p>
        </w:tc>
        <w:tc>
          <w:tcPr>
            <w:tcW w:w="1502" w:type="dxa"/>
            <w:vAlign w:val="center"/>
          </w:tcPr>
          <w:p w14:paraId="475F5342" w14:textId="77777777" w:rsidR="00BD2429" w:rsidRPr="00B81ABB" w:rsidRDefault="00BD2429" w:rsidP="0046336F">
            <w:r w:rsidRPr="00B81ABB">
              <w:t>Trustworthy</w:t>
            </w:r>
          </w:p>
        </w:tc>
        <w:tc>
          <w:tcPr>
            <w:tcW w:w="1503" w:type="dxa"/>
            <w:vAlign w:val="center"/>
          </w:tcPr>
          <w:p w14:paraId="2F09F23B" w14:textId="77777777" w:rsidR="00BD2429" w:rsidRPr="00B81ABB" w:rsidRDefault="00BD2429" w:rsidP="0046336F">
            <w:r w:rsidRPr="00B81ABB">
              <w:t>Playful</w:t>
            </w:r>
          </w:p>
        </w:tc>
        <w:tc>
          <w:tcPr>
            <w:tcW w:w="1503" w:type="dxa"/>
            <w:vAlign w:val="center"/>
          </w:tcPr>
          <w:p w14:paraId="2B9E8073" w14:textId="77777777" w:rsidR="00BD2429" w:rsidRPr="00B81ABB" w:rsidRDefault="00BD2429" w:rsidP="0046336F">
            <w:r w:rsidRPr="00B81ABB">
              <w:t>Interesting</w:t>
            </w:r>
          </w:p>
        </w:tc>
        <w:tc>
          <w:tcPr>
            <w:tcW w:w="1503" w:type="dxa"/>
            <w:vAlign w:val="center"/>
          </w:tcPr>
          <w:p w14:paraId="7AB28C66" w14:textId="77777777" w:rsidR="00BD2429" w:rsidRPr="00B81ABB" w:rsidRDefault="00BD2429" w:rsidP="0046336F">
            <w:r w:rsidRPr="00B81ABB">
              <w:t>Easy</w:t>
            </w:r>
          </w:p>
        </w:tc>
        <w:tc>
          <w:tcPr>
            <w:tcW w:w="1503" w:type="dxa"/>
            <w:vAlign w:val="center"/>
          </w:tcPr>
          <w:p w14:paraId="2EC10FFB" w14:textId="77777777" w:rsidR="00BD2429" w:rsidRPr="00B81ABB" w:rsidRDefault="00BD2429" w:rsidP="0046336F">
            <w:r w:rsidRPr="00B81ABB">
              <w:t>Arrogant</w:t>
            </w:r>
          </w:p>
        </w:tc>
      </w:tr>
      <w:tr w:rsidR="00BD2429" w:rsidRPr="00B81ABB" w14:paraId="02E5A147" w14:textId="77777777" w:rsidTr="0046336F">
        <w:trPr>
          <w:trHeight w:val="567"/>
        </w:trPr>
        <w:tc>
          <w:tcPr>
            <w:tcW w:w="1502" w:type="dxa"/>
            <w:vAlign w:val="center"/>
          </w:tcPr>
          <w:p w14:paraId="641FEE9D" w14:textId="77777777" w:rsidR="00BD2429" w:rsidRPr="00B81ABB" w:rsidRDefault="00BD2429" w:rsidP="0046336F">
            <w:r w:rsidRPr="00B81ABB">
              <w:t>Inclusive</w:t>
            </w:r>
          </w:p>
        </w:tc>
        <w:tc>
          <w:tcPr>
            <w:tcW w:w="1502" w:type="dxa"/>
            <w:vAlign w:val="center"/>
          </w:tcPr>
          <w:p w14:paraId="3811F632" w14:textId="77777777" w:rsidR="00BD2429" w:rsidRPr="00B81ABB" w:rsidRDefault="00BD2429" w:rsidP="0046336F">
            <w:r w:rsidRPr="00B81ABB">
              <w:t>Sleek</w:t>
            </w:r>
          </w:p>
        </w:tc>
        <w:tc>
          <w:tcPr>
            <w:tcW w:w="1503" w:type="dxa"/>
            <w:vAlign w:val="center"/>
          </w:tcPr>
          <w:p w14:paraId="241EAAFE" w14:textId="77777777" w:rsidR="00BD2429" w:rsidRPr="00B81ABB" w:rsidRDefault="00BD2429" w:rsidP="0046336F">
            <w:r w:rsidRPr="00B81ABB">
              <w:t>Detailed</w:t>
            </w:r>
          </w:p>
        </w:tc>
        <w:tc>
          <w:tcPr>
            <w:tcW w:w="1503" w:type="dxa"/>
            <w:vAlign w:val="center"/>
          </w:tcPr>
          <w:p w14:paraId="4792890C" w14:textId="77777777" w:rsidR="00BD2429" w:rsidRPr="00B81ABB" w:rsidRDefault="00BD2429" w:rsidP="0046336F">
            <w:r w:rsidRPr="00B81ABB">
              <w:t>Confident</w:t>
            </w:r>
          </w:p>
        </w:tc>
        <w:tc>
          <w:tcPr>
            <w:tcW w:w="1503" w:type="dxa"/>
            <w:vAlign w:val="center"/>
          </w:tcPr>
          <w:p w14:paraId="5BA062BB" w14:textId="77777777" w:rsidR="00BD2429" w:rsidRPr="00B81ABB" w:rsidRDefault="00BD2429" w:rsidP="0046336F">
            <w:r w:rsidRPr="00B81ABB">
              <w:t>Chilled</w:t>
            </w:r>
          </w:p>
        </w:tc>
        <w:tc>
          <w:tcPr>
            <w:tcW w:w="1503" w:type="dxa"/>
            <w:vAlign w:val="center"/>
          </w:tcPr>
          <w:p w14:paraId="32F883D0" w14:textId="77777777" w:rsidR="00BD2429" w:rsidRPr="00B81ABB" w:rsidRDefault="00BD2429" w:rsidP="0046336F">
            <w:r w:rsidRPr="00B81ABB">
              <w:t>Clinical</w:t>
            </w:r>
          </w:p>
        </w:tc>
      </w:tr>
      <w:tr w:rsidR="00BD2429" w:rsidRPr="00B81ABB" w14:paraId="266CB8E2" w14:textId="77777777" w:rsidTr="0046336F">
        <w:trPr>
          <w:trHeight w:val="567"/>
        </w:trPr>
        <w:tc>
          <w:tcPr>
            <w:tcW w:w="1502" w:type="dxa"/>
            <w:vAlign w:val="center"/>
          </w:tcPr>
          <w:p w14:paraId="3E68C4AF" w14:textId="77777777" w:rsidR="00BD2429" w:rsidRPr="00B81ABB" w:rsidRDefault="00BD2429" w:rsidP="0046336F">
            <w:r w:rsidRPr="00B81ABB">
              <w:t>Authoritative</w:t>
            </w:r>
          </w:p>
        </w:tc>
        <w:tc>
          <w:tcPr>
            <w:tcW w:w="1502" w:type="dxa"/>
            <w:vAlign w:val="center"/>
          </w:tcPr>
          <w:p w14:paraId="544E47A4" w14:textId="77777777" w:rsidR="00BD2429" w:rsidRPr="00B81ABB" w:rsidRDefault="00BD2429" w:rsidP="0046336F">
            <w:r w:rsidRPr="00B81ABB">
              <w:t>Exciting</w:t>
            </w:r>
          </w:p>
        </w:tc>
        <w:tc>
          <w:tcPr>
            <w:tcW w:w="1503" w:type="dxa"/>
            <w:vAlign w:val="center"/>
          </w:tcPr>
          <w:p w14:paraId="5A1F35CB" w14:textId="77777777" w:rsidR="00BD2429" w:rsidRPr="00B81ABB" w:rsidRDefault="00BD2429" w:rsidP="0046336F">
            <w:r w:rsidRPr="00B81ABB">
              <w:t>Open</w:t>
            </w:r>
          </w:p>
        </w:tc>
        <w:tc>
          <w:tcPr>
            <w:tcW w:w="1503" w:type="dxa"/>
            <w:vAlign w:val="center"/>
          </w:tcPr>
          <w:p w14:paraId="7A5F9711" w14:textId="77777777" w:rsidR="00BD2429" w:rsidRPr="00B81ABB" w:rsidRDefault="00BD2429" w:rsidP="0046336F">
            <w:r w:rsidRPr="00B81ABB">
              <w:t>Laid back</w:t>
            </w:r>
          </w:p>
        </w:tc>
        <w:tc>
          <w:tcPr>
            <w:tcW w:w="1503" w:type="dxa"/>
            <w:vAlign w:val="center"/>
          </w:tcPr>
          <w:p w14:paraId="40335DB6" w14:textId="77777777" w:rsidR="00BD2429" w:rsidRPr="00B81ABB" w:rsidRDefault="00BD2429" w:rsidP="0046336F">
            <w:r w:rsidRPr="00B81ABB">
              <w:t>Fun</w:t>
            </w:r>
          </w:p>
        </w:tc>
        <w:tc>
          <w:tcPr>
            <w:tcW w:w="1503" w:type="dxa"/>
            <w:vAlign w:val="center"/>
          </w:tcPr>
          <w:p w14:paraId="0D9EF6BF" w14:textId="77777777" w:rsidR="00BD2429" w:rsidRPr="00B81ABB" w:rsidRDefault="00BD2429" w:rsidP="0046336F">
            <w:r w:rsidRPr="00B81ABB">
              <w:t>Amateur</w:t>
            </w:r>
          </w:p>
        </w:tc>
      </w:tr>
      <w:tr w:rsidR="00BD2429" w:rsidRPr="00B81ABB" w14:paraId="3E7C294F" w14:textId="77777777" w:rsidTr="0046336F">
        <w:trPr>
          <w:trHeight w:val="567"/>
        </w:trPr>
        <w:tc>
          <w:tcPr>
            <w:tcW w:w="1502" w:type="dxa"/>
            <w:vAlign w:val="center"/>
          </w:tcPr>
          <w:p w14:paraId="33FD721F" w14:textId="77777777" w:rsidR="00BD2429" w:rsidRPr="00B81ABB" w:rsidRDefault="00BD2429" w:rsidP="0046336F">
            <w:r w:rsidRPr="00B81ABB">
              <w:t>Supportive</w:t>
            </w:r>
          </w:p>
        </w:tc>
        <w:tc>
          <w:tcPr>
            <w:tcW w:w="1502" w:type="dxa"/>
            <w:vAlign w:val="center"/>
          </w:tcPr>
          <w:p w14:paraId="1D0FD5B2" w14:textId="77777777" w:rsidR="00BD2429" w:rsidRPr="00B81ABB" w:rsidRDefault="00BD2429" w:rsidP="0046336F">
            <w:r w:rsidRPr="00B81ABB">
              <w:t>Stuffy</w:t>
            </w:r>
          </w:p>
        </w:tc>
        <w:tc>
          <w:tcPr>
            <w:tcW w:w="1503" w:type="dxa"/>
            <w:vAlign w:val="center"/>
          </w:tcPr>
          <w:p w14:paraId="0385DD9E" w14:textId="77777777" w:rsidR="00BD2429" w:rsidRPr="00B81ABB" w:rsidRDefault="00BD2429" w:rsidP="0046336F">
            <w:r w:rsidRPr="00B81ABB">
              <w:t>Silly</w:t>
            </w:r>
          </w:p>
        </w:tc>
        <w:tc>
          <w:tcPr>
            <w:tcW w:w="1503" w:type="dxa"/>
            <w:vAlign w:val="center"/>
          </w:tcPr>
          <w:p w14:paraId="4193A29B" w14:textId="77777777" w:rsidR="00BD2429" w:rsidRPr="00B81ABB" w:rsidRDefault="00BD2429" w:rsidP="0046336F">
            <w:r w:rsidRPr="00B81ABB">
              <w:t>Helpful</w:t>
            </w:r>
          </w:p>
        </w:tc>
        <w:tc>
          <w:tcPr>
            <w:tcW w:w="1503" w:type="dxa"/>
            <w:vAlign w:val="center"/>
          </w:tcPr>
          <w:p w14:paraId="57D1F497" w14:textId="77777777" w:rsidR="00BD2429" w:rsidRPr="00B81ABB" w:rsidRDefault="00BD2429" w:rsidP="0046336F">
            <w:r w:rsidRPr="00B81ABB">
              <w:t>Enthusiastic</w:t>
            </w:r>
          </w:p>
        </w:tc>
        <w:tc>
          <w:tcPr>
            <w:tcW w:w="1503" w:type="dxa"/>
            <w:vAlign w:val="center"/>
          </w:tcPr>
          <w:p w14:paraId="2CA12E5B" w14:textId="77777777" w:rsidR="00BD2429" w:rsidRPr="00B81ABB" w:rsidRDefault="00BD2429" w:rsidP="0046336F">
            <w:r w:rsidRPr="00B81ABB">
              <w:t>Bossy</w:t>
            </w:r>
          </w:p>
        </w:tc>
      </w:tr>
    </w:tbl>
    <w:p w14:paraId="3C4983C8" w14:textId="77777777" w:rsidR="00BD2429" w:rsidRPr="00B81ABB" w:rsidRDefault="00BD2429" w:rsidP="00BD2429"/>
    <w:p w14:paraId="6B515F74" w14:textId="77777777" w:rsidR="00BD2429" w:rsidRPr="00B81ABB" w:rsidRDefault="00BD2429" w:rsidP="00BD2429">
      <w:pPr>
        <w:pStyle w:val="ListParagraph"/>
        <w:numPr>
          <w:ilvl w:val="0"/>
          <w:numId w:val="7"/>
        </w:numPr>
      </w:pPr>
      <w:r w:rsidRPr="00B81ABB">
        <w:t xml:space="preserve">Circle/highlight the words that come to mind when you look at the </w:t>
      </w:r>
      <w:r w:rsidRPr="00B81ABB">
        <w:rPr>
          <w:b/>
          <w:bCs/>
        </w:rPr>
        <w:t>font</w:t>
      </w:r>
      <w:r w:rsidRPr="00B81ABB">
        <w:t xml:space="preserve"> scheme.</w:t>
      </w:r>
    </w:p>
    <w:p w14:paraId="2BC7D024" w14:textId="77777777" w:rsidR="00BD2429" w:rsidRPr="00B81ABB" w:rsidRDefault="00BD2429" w:rsidP="00BD2429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551"/>
        <w:gridCol w:w="1502"/>
        <w:gridCol w:w="1503"/>
        <w:gridCol w:w="1503"/>
        <w:gridCol w:w="1510"/>
        <w:gridCol w:w="1503"/>
      </w:tblGrid>
      <w:tr w:rsidR="00BD2429" w:rsidRPr="00B81ABB" w14:paraId="6AC7FC62" w14:textId="77777777" w:rsidTr="0046336F">
        <w:trPr>
          <w:trHeight w:val="567"/>
        </w:trPr>
        <w:tc>
          <w:tcPr>
            <w:tcW w:w="1502" w:type="dxa"/>
            <w:vAlign w:val="center"/>
          </w:tcPr>
          <w:p w14:paraId="2B88B73E" w14:textId="77777777" w:rsidR="00BD2429" w:rsidRPr="00B81ABB" w:rsidRDefault="00BD2429" w:rsidP="0046336F">
            <w:r w:rsidRPr="00B81ABB">
              <w:t>Professional</w:t>
            </w:r>
          </w:p>
        </w:tc>
        <w:tc>
          <w:tcPr>
            <w:tcW w:w="1502" w:type="dxa"/>
            <w:vAlign w:val="center"/>
          </w:tcPr>
          <w:p w14:paraId="36EA87E9" w14:textId="77777777" w:rsidR="00BD2429" w:rsidRPr="00B81ABB" w:rsidRDefault="00BD2429" w:rsidP="0046336F">
            <w:r w:rsidRPr="00B81ABB">
              <w:t>Warm</w:t>
            </w:r>
          </w:p>
        </w:tc>
        <w:tc>
          <w:tcPr>
            <w:tcW w:w="1503" w:type="dxa"/>
            <w:vAlign w:val="center"/>
          </w:tcPr>
          <w:p w14:paraId="5E6CCCEF" w14:textId="77777777" w:rsidR="00BD2429" w:rsidRPr="00B81ABB" w:rsidRDefault="00BD2429" w:rsidP="0046336F">
            <w:r w:rsidRPr="00B81ABB">
              <w:t>Childish</w:t>
            </w:r>
          </w:p>
        </w:tc>
        <w:tc>
          <w:tcPr>
            <w:tcW w:w="1503" w:type="dxa"/>
            <w:vAlign w:val="center"/>
          </w:tcPr>
          <w:p w14:paraId="0EFEDE1E" w14:textId="77777777" w:rsidR="00BD2429" w:rsidRPr="00B81ABB" w:rsidRDefault="00BD2429" w:rsidP="0046336F">
            <w:r w:rsidRPr="00B81ABB">
              <w:t>Simple</w:t>
            </w:r>
          </w:p>
        </w:tc>
        <w:tc>
          <w:tcPr>
            <w:tcW w:w="1503" w:type="dxa"/>
            <w:vAlign w:val="center"/>
          </w:tcPr>
          <w:p w14:paraId="629BF0F3" w14:textId="77777777" w:rsidR="00BD2429" w:rsidRPr="00B81ABB" w:rsidRDefault="00BD2429" w:rsidP="0046336F">
            <w:r w:rsidRPr="00B81ABB">
              <w:t>Shambolic</w:t>
            </w:r>
          </w:p>
        </w:tc>
        <w:tc>
          <w:tcPr>
            <w:tcW w:w="1503" w:type="dxa"/>
            <w:vAlign w:val="center"/>
          </w:tcPr>
          <w:p w14:paraId="13778222" w14:textId="77777777" w:rsidR="00BD2429" w:rsidRPr="00B81ABB" w:rsidRDefault="00BD2429" w:rsidP="0046336F">
            <w:r w:rsidRPr="00B81ABB">
              <w:t>Relaxed</w:t>
            </w:r>
          </w:p>
        </w:tc>
      </w:tr>
      <w:tr w:rsidR="00BD2429" w:rsidRPr="00B81ABB" w14:paraId="426DF77C" w14:textId="77777777" w:rsidTr="0046336F">
        <w:trPr>
          <w:trHeight w:val="567"/>
        </w:trPr>
        <w:tc>
          <w:tcPr>
            <w:tcW w:w="1502" w:type="dxa"/>
            <w:vAlign w:val="center"/>
          </w:tcPr>
          <w:p w14:paraId="152A37FC" w14:textId="77777777" w:rsidR="00BD2429" w:rsidRPr="00B81ABB" w:rsidRDefault="00BD2429" w:rsidP="0046336F">
            <w:r w:rsidRPr="00B81ABB">
              <w:t>Overbearing</w:t>
            </w:r>
          </w:p>
        </w:tc>
        <w:tc>
          <w:tcPr>
            <w:tcW w:w="1502" w:type="dxa"/>
            <w:vAlign w:val="center"/>
          </w:tcPr>
          <w:p w14:paraId="0FB2861B" w14:textId="77777777" w:rsidR="00BD2429" w:rsidRPr="00B81ABB" w:rsidRDefault="00BD2429" w:rsidP="0046336F">
            <w:r w:rsidRPr="00B81ABB">
              <w:t>Casual</w:t>
            </w:r>
          </w:p>
        </w:tc>
        <w:tc>
          <w:tcPr>
            <w:tcW w:w="1503" w:type="dxa"/>
            <w:vAlign w:val="center"/>
          </w:tcPr>
          <w:p w14:paraId="4ECF7F31" w14:textId="77777777" w:rsidR="00BD2429" w:rsidRPr="00B81ABB" w:rsidRDefault="00BD2429" w:rsidP="0046336F">
            <w:r w:rsidRPr="00B81ABB">
              <w:t>Engaging</w:t>
            </w:r>
          </w:p>
        </w:tc>
        <w:tc>
          <w:tcPr>
            <w:tcW w:w="1503" w:type="dxa"/>
            <w:vAlign w:val="center"/>
          </w:tcPr>
          <w:p w14:paraId="094F5C49" w14:textId="77777777" w:rsidR="00BD2429" w:rsidRPr="00B81ABB" w:rsidRDefault="00BD2429" w:rsidP="0046336F">
            <w:r w:rsidRPr="00B81ABB">
              <w:t>Clever</w:t>
            </w:r>
          </w:p>
        </w:tc>
        <w:tc>
          <w:tcPr>
            <w:tcW w:w="1503" w:type="dxa"/>
            <w:vAlign w:val="center"/>
          </w:tcPr>
          <w:p w14:paraId="44941C0F" w14:textId="77777777" w:rsidR="00BD2429" w:rsidRPr="00B81ABB" w:rsidRDefault="00BD2429" w:rsidP="0046336F">
            <w:r w:rsidRPr="00B81ABB">
              <w:t>Serious</w:t>
            </w:r>
          </w:p>
        </w:tc>
        <w:tc>
          <w:tcPr>
            <w:tcW w:w="1503" w:type="dxa"/>
            <w:vAlign w:val="center"/>
          </w:tcPr>
          <w:p w14:paraId="0105467E" w14:textId="77777777" w:rsidR="00BD2429" w:rsidRPr="00B81ABB" w:rsidRDefault="00BD2429" w:rsidP="0046336F">
            <w:r w:rsidRPr="00B81ABB">
              <w:t>Cold</w:t>
            </w:r>
          </w:p>
        </w:tc>
      </w:tr>
      <w:tr w:rsidR="00BD2429" w:rsidRPr="00B81ABB" w14:paraId="5C7DE127" w14:textId="77777777" w:rsidTr="0046336F">
        <w:trPr>
          <w:trHeight w:val="567"/>
        </w:trPr>
        <w:tc>
          <w:tcPr>
            <w:tcW w:w="1502" w:type="dxa"/>
            <w:vAlign w:val="center"/>
          </w:tcPr>
          <w:p w14:paraId="0FBC343B" w14:textId="77777777" w:rsidR="00BD2429" w:rsidRPr="00B81ABB" w:rsidRDefault="00BD2429" w:rsidP="0046336F">
            <w:r w:rsidRPr="00B81ABB">
              <w:t>Sloppy</w:t>
            </w:r>
          </w:p>
        </w:tc>
        <w:tc>
          <w:tcPr>
            <w:tcW w:w="1502" w:type="dxa"/>
            <w:vAlign w:val="center"/>
          </w:tcPr>
          <w:p w14:paraId="422C74C1" w14:textId="77777777" w:rsidR="00BD2429" w:rsidRPr="00B81ABB" w:rsidRDefault="00BD2429" w:rsidP="0046336F">
            <w:r w:rsidRPr="00B81ABB">
              <w:t>Trustworthy</w:t>
            </w:r>
          </w:p>
        </w:tc>
        <w:tc>
          <w:tcPr>
            <w:tcW w:w="1503" w:type="dxa"/>
            <w:vAlign w:val="center"/>
          </w:tcPr>
          <w:p w14:paraId="3E87E83B" w14:textId="77777777" w:rsidR="00BD2429" w:rsidRPr="00B81ABB" w:rsidRDefault="00BD2429" w:rsidP="0046336F">
            <w:r w:rsidRPr="00B81ABB">
              <w:t>Playful</w:t>
            </w:r>
          </w:p>
        </w:tc>
        <w:tc>
          <w:tcPr>
            <w:tcW w:w="1503" w:type="dxa"/>
            <w:vAlign w:val="center"/>
          </w:tcPr>
          <w:p w14:paraId="7EE4EA49" w14:textId="77777777" w:rsidR="00BD2429" w:rsidRPr="00B81ABB" w:rsidRDefault="00BD2429" w:rsidP="0046336F">
            <w:r w:rsidRPr="00B81ABB">
              <w:t>Interesting</w:t>
            </w:r>
          </w:p>
        </w:tc>
        <w:tc>
          <w:tcPr>
            <w:tcW w:w="1503" w:type="dxa"/>
            <w:vAlign w:val="center"/>
          </w:tcPr>
          <w:p w14:paraId="2EFCDDF8" w14:textId="77777777" w:rsidR="00BD2429" w:rsidRPr="00B81ABB" w:rsidRDefault="00BD2429" w:rsidP="0046336F">
            <w:r w:rsidRPr="00B81ABB">
              <w:t>Easy</w:t>
            </w:r>
          </w:p>
        </w:tc>
        <w:tc>
          <w:tcPr>
            <w:tcW w:w="1503" w:type="dxa"/>
            <w:vAlign w:val="center"/>
          </w:tcPr>
          <w:p w14:paraId="35DC38DA" w14:textId="77777777" w:rsidR="00BD2429" w:rsidRPr="00B81ABB" w:rsidRDefault="00BD2429" w:rsidP="0046336F">
            <w:r w:rsidRPr="00B81ABB">
              <w:t>Arrogant</w:t>
            </w:r>
          </w:p>
        </w:tc>
      </w:tr>
      <w:tr w:rsidR="00BD2429" w:rsidRPr="00B81ABB" w14:paraId="5D573CEA" w14:textId="77777777" w:rsidTr="0046336F">
        <w:trPr>
          <w:trHeight w:val="567"/>
        </w:trPr>
        <w:tc>
          <w:tcPr>
            <w:tcW w:w="1502" w:type="dxa"/>
            <w:vAlign w:val="center"/>
          </w:tcPr>
          <w:p w14:paraId="64338CD4" w14:textId="77777777" w:rsidR="00BD2429" w:rsidRPr="00B81ABB" w:rsidRDefault="00BD2429" w:rsidP="0046336F">
            <w:r w:rsidRPr="00B81ABB">
              <w:t>Inclusive</w:t>
            </w:r>
          </w:p>
        </w:tc>
        <w:tc>
          <w:tcPr>
            <w:tcW w:w="1502" w:type="dxa"/>
            <w:vAlign w:val="center"/>
          </w:tcPr>
          <w:p w14:paraId="28AE7DEE" w14:textId="77777777" w:rsidR="00BD2429" w:rsidRPr="00B81ABB" w:rsidRDefault="00BD2429" w:rsidP="0046336F">
            <w:r w:rsidRPr="00B81ABB">
              <w:t>Sleek</w:t>
            </w:r>
          </w:p>
        </w:tc>
        <w:tc>
          <w:tcPr>
            <w:tcW w:w="1503" w:type="dxa"/>
            <w:vAlign w:val="center"/>
          </w:tcPr>
          <w:p w14:paraId="4921CFEE" w14:textId="77777777" w:rsidR="00BD2429" w:rsidRPr="00B81ABB" w:rsidRDefault="00BD2429" w:rsidP="0046336F">
            <w:r w:rsidRPr="00B81ABB">
              <w:t>Detailed</w:t>
            </w:r>
          </w:p>
        </w:tc>
        <w:tc>
          <w:tcPr>
            <w:tcW w:w="1503" w:type="dxa"/>
            <w:vAlign w:val="center"/>
          </w:tcPr>
          <w:p w14:paraId="3132A757" w14:textId="77777777" w:rsidR="00BD2429" w:rsidRPr="00B81ABB" w:rsidRDefault="00BD2429" w:rsidP="0046336F">
            <w:r w:rsidRPr="00B81ABB">
              <w:t>Confident</w:t>
            </w:r>
          </w:p>
        </w:tc>
        <w:tc>
          <w:tcPr>
            <w:tcW w:w="1503" w:type="dxa"/>
            <w:vAlign w:val="center"/>
          </w:tcPr>
          <w:p w14:paraId="7F4A9230" w14:textId="77777777" w:rsidR="00BD2429" w:rsidRPr="00B81ABB" w:rsidRDefault="00BD2429" w:rsidP="0046336F">
            <w:r w:rsidRPr="00B81ABB">
              <w:t>Chilled</w:t>
            </w:r>
          </w:p>
        </w:tc>
        <w:tc>
          <w:tcPr>
            <w:tcW w:w="1503" w:type="dxa"/>
            <w:vAlign w:val="center"/>
          </w:tcPr>
          <w:p w14:paraId="6AD7369E" w14:textId="77777777" w:rsidR="00BD2429" w:rsidRPr="00B81ABB" w:rsidRDefault="00BD2429" w:rsidP="0046336F">
            <w:r w:rsidRPr="00B81ABB">
              <w:t>Clinical</w:t>
            </w:r>
          </w:p>
        </w:tc>
      </w:tr>
      <w:tr w:rsidR="00BD2429" w:rsidRPr="00B81ABB" w14:paraId="79C3F100" w14:textId="77777777" w:rsidTr="0046336F">
        <w:trPr>
          <w:trHeight w:val="567"/>
        </w:trPr>
        <w:tc>
          <w:tcPr>
            <w:tcW w:w="1502" w:type="dxa"/>
            <w:vAlign w:val="center"/>
          </w:tcPr>
          <w:p w14:paraId="76C8BE09" w14:textId="77777777" w:rsidR="00BD2429" w:rsidRPr="00B81ABB" w:rsidRDefault="00BD2429" w:rsidP="0046336F">
            <w:r w:rsidRPr="00B81ABB">
              <w:t>Authoritative</w:t>
            </w:r>
          </w:p>
        </w:tc>
        <w:tc>
          <w:tcPr>
            <w:tcW w:w="1502" w:type="dxa"/>
            <w:vAlign w:val="center"/>
          </w:tcPr>
          <w:p w14:paraId="0E2F6818" w14:textId="77777777" w:rsidR="00BD2429" w:rsidRPr="00B81ABB" w:rsidRDefault="00BD2429" w:rsidP="0046336F">
            <w:r w:rsidRPr="00B81ABB">
              <w:t>Exciting</w:t>
            </w:r>
          </w:p>
        </w:tc>
        <w:tc>
          <w:tcPr>
            <w:tcW w:w="1503" w:type="dxa"/>
            <w:vAlign w:val="center"/>
          </w:tcPr>
          <w:p w14:paraId="4BB907E8" w14:textId="77777777" w:rsidR="00BD2429" w:rsidRPr="00B81ABB" w:rsidRDefault="00BD2429" w:rsidP="0046336F">
            <w:r w:rsidRPr="00B81ABB">
              <w:t>Open</w:t>
            </w:r>
          </w:p>
        </w:tc>
        <w:tc>
          <w:tcPr>
            <w:tcW w:w="1503" w:type="dxa"/>
            <w:vAlign w:val="center"/>
          </w:tcPr>
          <w:p w14:paraId="1471290C" w14:textId="77777777" w:rsidR="00BD2429" w:rsidRPr="00B81ABB" w:rsidRDefault="00BD2429" w:rsidP="0046336F">
            <w:r w:rsidRPr="00B81ABB">
              <w:t>Laid back</w:t>
            </w:r>
          </w:p>
        </w:tc>
        <w:tc>
          <w:tcPr>
            <w:tcW w:w="1503" w:type="dxa"/>
            <w:vAlign w:val="center"/>
          </w:tcPr>
          <w:p w14:paraId="54407C10" w14:textId="77777777" w:rsidR="00BD2429" w:rsidRPr="00B81ABB" w:rsidRDefault="00BD2429" w:rsidP="0046336F">
            <w:r w:rsidRPr="00B81ABB">
              <w:t>Fun</w:t>
            </w:r>
          </w:p>
        </w:tc>
        <w:tc>
          <w:tcPr>
            <w:tcW w:w="1503" w:type="dxa"/>
            <w:vAlign w:val="center"/>
          </w:tcPr>
          <w:p w14:paraId="48E44F53" w14:textId="77777777" w:rsidR="00BD2429" w:rsidRPr="00B81ABB" w:rsidRDefault="00BD2429" w:rsidP="0046336F">
            <w:r w:rsidRPr="00B81ABB">
              <w:t>Amateur</w:t>
            </w:r>
          </w:p>
        </w:tc>
      </w:tr>
      <w:tr w:rsidR="00BD2429" w:rsidRPr="00B81ABB" w14:paraId="3003E9EE" w14:textId="77777777" w:rsidTr="0046336F">
        <w:trPr>
          <w:trHeight w:val="567"/>
        </w:trPr>
        <w:tc>
          <w:tcPr>
            <w:tcW w:w="1502" w:type="dxa"/>
            <w:vAlign w:val="center"/>
          </w:tcPr>
          <w:p w14:paraId="6D0182A3" w14:textId="77777777" w:rsidR="00BD2429" w:rsidRPr="00B81ABB" w:rsidRDefault="00BD2429" w:rsidP="0046336F">
            <w:r w:rsidRPr="00B81ABB">
              <w:t>Supportive</w:t>
            </w:r>
          </w:p>
        </w:tc>
        <w:tc>
          <w:tcPr>
            <w:tcW w:w="1502" w:type="dxa"/>
            <w:vAlign w:val="center"/>
          </w:tcPr>
          <w:p w14:paraId="6DFD87F2" w14:textId="77777777" w:rsidR="00BD2429" w:rsidRPr="00B81ABB" w:rsidRDefault="00BD2429" w:rsidP="0046336F">
            <w:r w:rsidRPr="00B81ABB">
              <w:t>Stuffy</w:t>
            </w:r>
          </w:p>
        </w:tc>
        <w:tc>
          <w:tcPr>
            <w:tcW w:w="1503" w:type="dxa"/>
            <w:vAlign w:val="center"/>
          </w:tcPr>
          <w:p w14:paraId="32553BF0" w14:textId="77777777" w:rsidR="00BD2429" w:rsidRPr="00B81ABB" w:rsidRDefault="00BD2429" w:rsidP="0046336F">
            <w:r w:rsidRPr="00B81ABB">
              <w:t>Silly</w:t>
            </w:r>
          </w:p>
        </w:tc>
        <w:tc>
          <w:tcPr>
            <w:tcW w:w="1503" w:type="dxa"/>
            <w:vAlign w:val="center"/>
          </w:tcPr>
          <w:p w14:paraId="0AE924C2" w14:textId="77777777" w:rsidR="00BD2429" w:rsidRPr="00B81ABB" w:rsidRDefault="00BD2429" w:rsidP="0046336F">
            <w:r w:rsidRPr="00B81ABB">
              <w:t>Helpful</w:t>
            </w:r>
          </w:p>
        </w:tc>
        <w:tc>
          <w:tcPr>
            <w:tcW w:w="1503" w:type="dxa"/>
            <w:vAlign w:val="center"/>
          </w:tcPr>
          <w:p w14:paraId="2D33CD4A" w14:textId="77777777" w:rsidR="00BD2429" w:rsidRPr="00B81ABB" w:rsidRDefault="00BD2429" w:rsidP="0046336F">
            <w:r w:rsidRPr="00B81ABB">
              <w:t>Enthusiastic</w:t>
            </w:r>
          </w:p>
        </w:tc>
        <w:tc>
          <w:tcPr>
            <w:tcW w:w="1503" w:type="dxa"/>
            <w:vAlign w:val="center"/>
          </w:tcPr>
          <w:p w14:paraId="37576D2B" w14:textId="77777777" w:rsidR="00BD2429" w:rsidRPr="00B81ABB" w:rsidRDefault="00BD2429" w:rsidP="0046336F">
            <w:r w:rsidRPr="00B81ABB">
              <w:t>Bossy</w:t>
            </w:r>
          </w:p>
        </w:tc>
      </w:tr>
    </w:tbl>
    <w:p w14:paraId="21322B1A" w14:textId="77777777" w:rsidR="00BD2429" w:rsidRPr="00B81ABB" w:rsidRDefault="00BD2429" w:rsidP="00BD2429"/>
    <w:p w14:paraId="1CAC3D8B" w14:textId="77777777" w:rsidR="00BD2429" w:rsidRPr="00B81ABB" w:rsidRDefault="00BD2429" w:rsidP="00BD2429">
      <w:pPr>
        <w:pStyle w:val="ListParagraph"/>
        <w:numPr>
          <w:ilvl w:val="0"/>
          <w:numId w:val="7"/>
        </w:numPr>
      </w:pPr>
      <w:r w:rsidRPr="00B81ABB">
        <w:t>Are there any other words that you associate with this mock-up?</w:t>
      </w:r>
    </w:p>
    <w:p w14:paraId="16C1C0B6" w14:textId="77777777" w:rsidR="00BD2429" w:rsidRPr="00B81ABB" w:rsidRDefault="00BD2429" w:rsidP="00BD2429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BD2429" w:rsidRPr="00B81ABB" w14:paraId="580D030B" w14:textId="77777777" w:rsidTr="0046336F">
        <w:tc>
          <w:tcPr>
            <w:tcW w:w="5000" w:type="pct"/>
          </w:tcPr>
          <w:p w14:paraId="220AB6F9" w14:textId="77777777" w:rsidR="00BD2429" w:rsidRPr="00B81ABB" w:rsidRDefault="00BD2429" w:rsidP="0046336F"/>
          <w:p w14:paraId="101A326C" w14:textId="77777777" w:rsidR="00BD2429" w:rsidRPr="00B81ABB" w:rsidRDefault="00BD2429" w:rsidP="0046336F"/>
        </w:tc>
      </w:tr>
    </w:tbl>
    <w:p w14:paraId="063AA47A" w14:textId="77777777" w:rsidR="00BD2429" w:rsidRPr="00B81ABB" w:rsidRDefault="00BD2429" w:rsidP="00BD2429"/>
    <w:p w14:paraId="12C489E1" w14:textId="77777777" w:rsidR="00BD2429" w:rsidRPr="00B81ABB" w:rsidRDefault="00BD2429" w:rsidP="00BD2429">
      <w:pPr>
        <w:pStyle w:val="ListParagraph"/>
        <w:numPr>
          <w:ilvl w:val="0"/>
          <w:numId w:val="7"/>
        </w:numPr>
      </w:pPr>
      <w:r w:rsidRPr="00B81ABB">
        <w:t>What do you think about the choice of:</w:t>
      </w:r>
    </w:p>
    <w:p w14:paraId="18EA4100" w14:textId="77777777" w:rsidR="00BD2429" w:rsidRPr="00B81ABB" w:rsidRDefault="00BD2429" w:rsidP="00BD2429"/>
    <w:tbl>
      <w:tblPr>
        <w:tblStyle w:val="TableGrid"/>
        <w:tblW w:w="5000" w:type="pct"/>
        <w:tblLook w:val="0480" w:firstRow="0" w:lastRow="0" w:firstColumn="1" w:lastColumn="0" w:noHBand="0" w:noVBand="1"/>
      </w:tblPr>
      <w:tblGrid>
        <w:gridCol w:w="2829"/>
        <w:gridCol w:w="7627"/>
      </w:tblGrid>
      <w:tr w:rsidR="00BD2429" w:rsidRPr="00B81ABB" w14:paraId="7C86522A" w14:textId="77777777" w:rsidTr="0046336F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6DCC62AE" w14:textId="77777777" w:rsidR="00BD2429" w:rsidRPr="00B81ABB" w:rsidRDefault="00BD2429" w:rsidP="0046336F">
            <w:r w:rsidRPr="00B81ABB">
              <w:t>Background colour</w:t>
            </w:r>
          </w:p>
        </w:tc>
        <w:tc>
          <w:tcPr>
            <w:tcW w:w="3647" w:type="pct"/>
          </w:tcPr>
          <w:p w14:paraId="54F2AA91" w14:textId="77777777" w:rsidR="00BD2429" w:rsidRPr="00B81ABB" w:rsidRDefault="00BD2429" w:rsidP="0046336F"/>
        </w:tc>
      </w:tr>
      <w:tr w:rsidR="00BD2429" w:rsidRPr="00B81ABB" w14:paraId="77E5E06A" w14:textId="77777777" w:rsidTr="0046336F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480B1F20" w14:textId="77777777" w:rsidR="00BD2429" w:rsidRPr="00B81ABB" w:rsidRDefault="00BD2429" w:rsidP="0046336F">
            <w:r w:rsidRPr="00B81ABB">
              <w:t>Text colour(s)</w:t>
            </w:r>
          </w:p>
        </w:tc>
        <w:tc>
          <w:tcPr>
            <w:tcW w:w="3647" w:type="pct"/>
          </w:tcPr>
          <w:p w14:paraId="6DB5F0DB" w14:textId="77777777" w:rsidR="00BD2429" w:rsidRPr="00B81ABB" w:rsidRDefault="00BD2429" w:rsidP="0046336F"/>
        </w:tc>
      </w:tr>
      <w:tr w:rsidR="00BD2429" w:rsidRPr="00B81ABB" w14:paraId="17ACE5D5" w14:textId="77777777" w:rsidTr="0046336F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48DF4136" w14:textId="77777777" w:rsidR="00BD2429" w:rsidRPr="00B81ABB" w:rsidRDefault="00BD2429" w:rsidP="0046336F">
            <w:r w:rsidRPr="00B81ABB">
              <w:t>Text-on-background combination</w:t>
            </w:r>
          </w:p>
        </w:tc>
        <w:tc>
          <w:tcPr>
            <w:tcW w:w="3647" w:type="pct"/>
          </w:tcPr>
          <w:p w14:paraId="37D59474" w14:textId="77777777" w:rsidR="00BD2429" w:rsidRPr="00B81ABB" w:rsidRDefault="00BD2429" w:rsidP="0046336F"/>
        </w:tc>
      </w:tr>
      <w:tr w:rsidR="00BD2429" w:rsidRPr="00B81ABB" w14:paraId="3561FCBD" w14:textId="77777777" w:rsidTr="0046336F">
        <w:trPr>
          <w:trHeight w:val="567"/>
        </w:trPr>
        <w:tc>
          <w:tcPr>
            <w:tcW w:w="1353" w:type="pct"/>
            <w:shd w:val="clear" w:color="auto" w:fill="E7E6E6" w:themeFill="background2"/>
          </w:tcPr>
          <w:p w14:paraId="5EF9DEFD" w14:textId="77777777" w:rsidR="00BD2429" w:rsidRPr="00B81ABB" w:rsidRDefault="00BD2429" w:rsidP="0046336F">
            <w:r w:rsidRPr="00B81ABB">
              <w:t>Accent colour(s)</w:t>
            </w:r>
          </w:p>
        </w:tc>
        <w:tc>
          <w:tcPr>
            <w:tcW w:w="3647" w:type="pct"/>
          </w:tcPr>
          <w:p w14:paraId="32EC7C1C" w14:textId="77777777" w:rsidR="00BD2429" w:rsidRPr="00B81ABB" w:rsidRDefault="00BD2429" w:rsidP="0046336F"/>
        </w:tc>
      </w:tr>
    </w:tbl>
    <w:p w14:paraId="0B29ABD7" w14:textId="77777777" w:rsidR="00BD2429" w:rsidRPr="00B81ABB" w:rsidRDefault="00BD2429" w:rsidP="00BD2429"/>
    <w:p w14:paraId="58B20E07" w14:textId="77777777" w:rsidR="00BD2429" w:rsidRPr="00B81ABB" w:rsidRDefault="00BD2429" w:rsidP="00BD2429">
      <w:pPr>
        <w:pStyle w:val="ListParagraph"/>
        <w:numPr>
          <w:ilvl w:val="0"/>
          <w:numId w:val="7"/>
        </w:numPr>
      </w:pPr>
      <w:r w:rsidRPr="00B81ABB">
        <w:t>Circle/highlight any statements you find applicable:</w:t>
      </w:r>
    </w:p>
    <w:p w14:paraId="41D101DA" w14:textId="77777777" w:rsidR="00BD2429" w:rsidRPr="00B81ABB" w:rsidRDefault="00BD2429" w:rsidP="00BD2429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485"/>
        <w:gridCol w:w="3485"/>
        <w:gridCol w:w="3486"/>
      </w:tblGrid>
      <w:tr w:rsidR="00BD2429" w:rsidRPr="00B81ABB" w14:paraId="429B32B8" w14:textId="77777777" w:rsidTr="0046336F">
        <w:trPr>
          <w:trHeight w:val="1701"/>
        </w:trPr>
        <w:tc>
          <w:tcPr>
            <w:tcW w:w="3485" w:type="dxa"/>
            <w:vAlign w:val="center"/>
          </w:tcPr>
          <w:p w14:paraId="0A40E3D6" w14:textId="77777777" w:rsidR="00BD2429" w:rsidRPr="00B81ABB" w:rsidRDefault="00BD2429" w:rsidP="0046336F">
            <w:r w:rsidRPr="00B81ABB">
              <w:t xml:space="preserve">The </w:t>
            </w:r>
            <w:r w:rsidRPr="00B81ABB">
              <w:rPr>
                <w:b/>
                <w:bCs/>
              </w:rPr>
              <w:t>colours</w:t>
            </w:r>
            <w:r w:rsidRPr="00B81ABB">
              <w:t xml:space="preserve"> in the mock-up make text hard to read</w:t>
            </w:r>
          </w:p>
        </w:tc>
        <w:tc>
          <w:tcPr>
            <w:tcW w:w="3485" w:type="dxa"/>
            <w:vAlign w:val="center"/>
          </w:tcPr>
          <w:p w14:paraId="767141D6" w14:textId="77777777" w:rsidR="00BD2429" w:rsidRPr="00B81ABB" w:rsidRDefault="00BD2429" w:rsidP="0046336F">
            <w:r w:rsidRPr="00B81ABB">
              <w:t xml:space="preserve">The </w:t>
            </w:r>
            <w:r w:rsidRPr="00B81ABB">
              <w:rPr>
                <w:b/>
                <w:bCs/>
              </w:rPr>
              <w:t>colours</w:t>
            </w:r>
            <w:r w:rsidRPr="00B81ABB">
              <w:t xml:space="preserve"> in the mock-up make it hard to see where I need to interact (click, tap, type, etc.)</w:t>
            </w:r>
          </w:p>
        </w:tc>
        <w:tc>
          <w:tcPr>
            <w:tcW w:w="3486" w:type="dxa"/>
            <w:vAlign w:val="center"/>
          </w:tcPr>
          <w:p w14:paraId="71F79850" w14:textId="77777777" w:rsidR="00BD2429" w:rsidRPr="00B81ABB" w:rsidRDefault="00BD2429" w:rsidP="0046336F">
            <w:r w:rsidRPr="00B81ABB">
              <w:t xml:space="preserve">The </w:t>
            </w:r>
            <w:r w:rsidRPr="00B81ABB">
              <w:rPr>
                <w:b/>
                <w:bCs/>
              </w:rPr>
              <w:t>colours</w:t>
            </w:r>
            <w:r w:rsidRPr="00B81ABB">
              <w:t xml:space="preserve"> in the mock-up make it hard to distinguish different sections</w:t>
            </w:r>
          </w:p>
        </w:tc>
      </w:tr>
      <w:tr w:rsidR="00BD2429" w:rsidRPr="00B81ABB" w14:paraId="3FE8DCDF" w14:textId="77777777" w:rsidTr="0046336F">
        <w:trPr>
          <w:trHeight w:val="1701"/>
        </w:trPr>
        <w:tc>
          <w:tcPr>
            <w:tcW w:w="3485" w:type="dxa"/>
            <w:vAlign w:val="center"/>
          </w:tcPr>
          <w:p w14:paraId="56F587D9" w14:textId="77777777" w:rsidR="00BD2429" w:rsidRPr="00B81ABB" w:rsidRDefault="00BD2429" w:rsidP="0046336F">
            <w:r w:rsidRPr="00B81ABB">
              <w:t xml:space="preserve">The </w:t>
            </w:r>
            <w:r w:rsidRPr="00B81ABB">
              <w:rPr>
                <w:b/>
                <w:bCs/>
              </w:rPr>
              <w:t>fonts</w:t>
            </w:r>
            <w:r w:rsidRPr="00B81ABB">
              <w:t xml:space="preserve"> (including typeface, size, spacing, etc.) in the mock-up make text hard to read</w:t>
            </w:r>
          </w:p>
        </w:tc>
        <w:tc>
          <w:tcPr>
            <w:tcW w:w="3485" w:type="dxa"/>
            <w:vAlign w:val="center"/>
          </w:tcPr>
          <w:p w14:paraId="246962DB" w14:textId="77777777" w:rsidR="00BD2429" w:rsidRPr="00B81ABB" w:rsidRDefault="00BD2429" w:rsidP="0046336F">
            <w:r w:rsidRPr="00B81ABB">
              <w:t xml:space="preserve">The </w:t>
            </w:r>
            <w:r w:rsidRPr="00B81ABB">
              <w:rPr>
                <w:b/>
                <w:bCs/>
              </w:rPr>
              <w:t>fonts</w:t>
            </w:r>
            <w:r w:rsidRPr="00B81ABB">
              <w:t xml:space="preserve"> (including typeface, size, spacing, etc.) in the mock-up make it hard to see where I need to interact (click, tap, type, etc.)</w:t>
            </w:r>
          </w:p>
        </w:tc>
        <w:tc>
          <w:tcPr>
            <w:tcW w:w="3486" w:type="dxa"/>
            <w:vAlign w:val="center"/>
          </w:tcPr>
          <w:p w14:paraId="7A0228EC" w14:textId="77777777" w:rsidR="00BD2429" w:rsidRPr="00B81ABB" w:rsidRDefault="00BD2429" w:rsidP="0046336F">
            <w:r w:rsidRPr="00B81ABB">
              <w:t xml:space="preserve">The </w:t>
            </w:r>
            <w:r w:rsidRPr="00B81ABB">
              <w:rPr>
                <w:b/>
                <w:bCs/>
              </w:rPr>
              <w:t>fonts</w:t>
            </w:r>
            <w:r w:rsidRPr="00B81ABB">
              <w:t xml:space="preserve"> (including typeface, size, spacing, etc.) in the mock-up make it hard to distinguish different sections</w:t>
            </w:r>
          </w:p>
        </w:tc>
      </w:tr>
      <w:tr w:rsidR="00BD2429" w:rsidRPr="00B81ABB" w14:paraId="1C8E6C65" w14:textId="77777777" w:rsidTr="0046336F">
        <w:trPr>
          <w:trHeight w:val="1701"/>
        </w:trPr>
        <w:tc>
          <w:tcPr>
            <w:tcW w:w="3485" w:type="dxa"/>
            <w:vAlign w:val="center"/>
          </w:tcPr>
          <w:p w14:paraId="636E29A8" w14:textId="77777777" w:rsidR="00BD2429" w:rsidRPr="00B81ABB" w:rsidRDefault="00BD2429" w:rsidP="0046336F">
            <w:r w:rsidRPr="00B81ABB">
              <w:t>I have not found anything in the mock-up that makes text hard to read</w:t>
            </w:r>
          </w:p>
        </w:tc>
        <w:tc>
          <w:tcPr>
            <w:tcW w:w="3485" w:type="dxa"/>
            <w:vAlign w:val="center"/>
          </w:tcPr>
          <w:p w14:paraId="1440F949" w14:textId="77777777" w:rsidR="00BD2429" w:rsidRPr="00B81ABB" w:rsidRDefault="00BD2429" w:rsidP="0046336F">
            <w:r w:rsidRPr="00B81ABB">
              <w:t>I have not found anything in the mock-up that makes it hard to see where I need to interact</w:t>
            </w:r>
          </w:p>
        </w:tc>
        <w:tc>
          <w:tcPr>
            <w:tcW w:w="3486" w:type="dxa"/>
            <w:vAlign w:val="center"/>
          </w:tcPr>
          <w:p w14:paraId="1BA82489" w14:textId="77777777" w:rsidR="00BD2429" w:rsidRPr="00B81ABB" w:rsidRDefault="00BD2429" w:rsidP="0046336F">
            <w:r w:rsidRPr="00B81ABB">
              <w:t>I have not found anything in the mock-up that makes it hard to distinguish different sections</w:t>
            </w:r>
          </w:p>
        </w:tc>
      </w:tr>
    </w:tbl>
    <w:p w14:paraId="1EE12341" w14:textId="77777777" w:rsidR="00BD2429" w:rsidRPr="00B81ABB" w:rsidRDefault="00BD2429" w:rsidP="00BD2429"/>
    <w:p w14:paraId="3E122FCF" w14:textId="77777777" w:rsidR="00BD2429" w:rsidRPr="00B81ABB" w:rsidRDefault="00BD2429" w:rsidP="00BD2429">
      <w:pPr>
        <w:pStyle w:val="ListParagraph"/>
        <w:numPr>
          <w:ilvl w:val="0"/>
          <w:numId w:val="7"/>
        </w:numPr>
      </w:pPr>
      <w:r w:rsidRPr="00B81ABB">
        <w:t>What are the pros about this mock-up?</w:t>
      </w:r>
    </w:p>
    <w:p w14:paraId="5AC0DEB5" w14:textId="77777777" w:rsidR="00BD2429" w:rsidRPr="00B81ABB" w:rsidRDefault="00BD2429" w:rsidP="00BD2429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BD2429" w:rsidRPr="00B81ABB" w14:paraId="7C5EF17A" w14:textId="77777777" w:rsidTr="0046336F">
        <w:tc>
          <w:tcPr>
            <w:tcW w:w="5000" w:type="pct"/>
          </w:tcPr>
          <w:p w14:paraId="342C9CAC" w14:textId="77777777" w:rsidR="00BD2429" w:rsidRPr="00B81ABB" w:rsidRDefault="00BD2429" w:rsidP="0046336F"/>
          <w:p w14:paraId="2E8340F0" w14:textId="77777777" w:rsidR="00BD2429" w:rsidRPr="00B81ABB" w:rsidRDefault="00BD2429" w:rsidP="0046336F"/>
        </w:tc>
      </w:tr>
    </w:tbl>
    <w:p w14:paraId="6162E1A9" w14:textId="77777777" w:rsidR="00BD2429" w:rsidRPr="00B81ABB" w:rsidRDefault="00BD2429" w:rsidP="00BD2429"/>
    <w:p w14:paraId="2977F27A" w14:textId="77777777" w:rsidR="00BD2429" w:rsidRPr="00B81ABB" w:rsidRDefault="00BD2429" w:rsidP="00BD2429">
      <w:pPr>
        <w:pStyle w:val="ListParagraph"/>
        <w:numPr>
          <w:ilvl w:val="0"/>
          <w:numId w:val="7"/>
        </w:numPr>
      </w:pPr>
      <w:r w:rsidRPr="00B81ABB">
        <w:t>What do you think could be improved about this mock-up?</w:t>
      </w:r>
    </w:p>
    <w:p w14:paraId="799E033D" w14:textId="77777777" w:rsidR="00BD2429" w:rsidRPr="00B81ABB" w:rsidRDefault="00BD2429" w:rsidP="00BD2429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BD2429" w:rsidRPr="00B81ABB" w14:paraId="19181825" w14:textId="77777777" w:rsidTr="0046336F">
        <w:tc>
          <w:tcPr>
            <w:tcW w:w="5000" w:type="pct"/>
          </w:tcPr>
          <w:p w14:paraId="3DEF41F5" w14:textId="77777777" w:rsidR="00BD2429" w:rsidRPr="00B81ABB" w:rsidRDefault="00BD2429" w:rsidP="0046336F"/>
          <w:p w14:paraId="1EC22527" w14:textId="77777777" w:rsidR="00BD2429" w:rsidRPr="00B81ABB" w:rsidRDefault="00BD2429" w:rsidP="0046336F"/>
        </w:tc>
      </w:tr>
    </w:tbl>
    <w:p w14:paraId="4C630826" w14:textId="77777777" w:rsidR="00BD2429" w:rsidRPr="00B81ABB" w:rsidRDefault="00BD2429" w:rsidP="00BD2429"/>
    <w:p w14:paraId="0E3C894D" w14:textId="77777777" w:rsidR="00BD2429" w:rsidRPr="00B81ABB" w:rsidRDefault="00BD2429" w:rsidP="00BD2429">
      <w:pPr>
        <w:pStyle w:val="ListParagraph"/>
        <w:numPr>
          <w:ilvl w:val="0"/>
          <w:numId w:val="7"/>
        </w:numPr>
      </w:pPr>
      <w:r w:rsidRPr="00B81ABB">
        <w:t>Do you have any other feedback?</w:t>
      </w:r>
    </w:p>
    <w:p w14:paraId="436C0D3D" w14:textId="77777777" w:rsidR="00BD2429" w:rsidRPr="00B81ABB" w:rsidRDefault="00BD2429" w:rsidP="00BD2429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BD2429" w14:paraId="4CE93D0B" w14:textId="77777777" w:rsidTr="0046336F">
        <w:tc>
          <w:tcPr>
            <w:tcW w:w="5000" w:type="pct"/>
          </w:tcPr>
          <w:p w14:paraId="2344B4D4" w14:textId="77777777" w:rsidR="00BD2429" w:rsidRDefault="00BD2429" w:rsidP="0046336F"/>
          <w:p w14:paraId="1DD9F06D" w14:textId="77777777" w:rsidR="00BD2429" w:rsidRDefault="00BD2429" w:rsidP="0046336F"/>
        </w:tc>
      </w:tr>
    </w:tbl>
    <w:p w14:paraId="2AD7B8B9" w14:textId="77777777" w:rsidR="00BD2429" w:rsidRPr="00396C14" w:rsidRDefault="00BD2429" w:rsidP="00BD2429">
      <w:pPr>
        <w:sectPr w:rsidR="00BD2429" w:rsidRPr="00396C14" w:rsidSect="003648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01B1954" w14:textId="77777777" w:rsidR="00BD2429" w:rsidRDefault="00BD2429" w:rsidP="00BD2429"/>
    <w:p w14:paraId="2C305B6D" w14:textId="2AA7607E" w:rsidR="00BD2429" w:rsidRPr="00BD2429" w:rsidRDefault="00BD2429" w:rsidP="00BD2429">
      <w:pPr>
        <w:tabs>
          <w:tab w:val="center" w:pos="5233"/>
        </w:tabs>
        <w:sectPr w:rsidR="00BD2429" w:rsidRPr="00BD2429" w:rsidSect="003648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ab/>
      </w:r>
    </w:p>
    <w:p w14:paraId="56303DFC" w14:textId="0DF27746" w:rsidR="00EE44A9" w:rsidRDefault="00A44726" w:rsidP="0098635B">
      <w:pPr>
        <w:pStyle w:val="Heading1"/>
      </w:pPr>
      <w:r>
        <w:lastRenderedPageBreak/>
        <w:t>Review</w:t>
      </w:r>
    </w:p>
    <w:p w14:paraId="13C6E123" w14:textId="77777777" w:rsidR="00A44726" w:rsidRDefault="00A44726" w:rsidP="0098635B"/>
    <w:p w14:paraId="4FB7C777" w14:textId="77777777" w:rsidR="00A44726" w:rsidRDefault="00A44726" w:rsidP="0098635B">
      <w:pPr>
        <w:pStyle w:val="ListParagraph"/>
        <w:numPr>
          <w:ilvl w:val="0"/>
          <w:numId w:val="5"/>
        </w:numPr>
      </w:pPr>
      <w:r>
        <w:t>Overall, which mock-up did you prefer?</w:t>
      </w:r>
    </w:p>
    <w:p w14:paraId="586C1292" w14:textId="77777777" w:rsidR="00A44726" w:rsidRDefault="00A44726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A44726" w14:paraId="34CBCF0E" w14:textId="77777777" w:rsidTr="00B17F79">
        <w:tc>
          <w:tcPr>
            <w:tcW w:w="5000" w:type="pct"/>
          </w:tcPr>
          <w:p w14:paraId="439A7141" w14:textId="77777777" w:rsidR="00A44726" w:rsidRDefault="00A44726" w:rsidP="0098635B"/>
          <w:p w14:paraId="16F7A042" w14:textId="77777777" w:rsidR="00A44726" w:rsidRDefault="00A44726" w:rsidP="0098635B"/>
        </w:tc>
      </w:tr>
    </w:tbl>
    <w:p w14:paraId="09D32614" w14:textId="77777777" w:rsidR="00A44726" w:rsidRDefault="00A44726" w:rsidP="0098635B"/>
    <w:p w14:paraId="04688684" w14:textId="77777777" w:rsidR="00A44726" w:rsidRDefault="00A44726" w:rsidP="0098635B">
      <w:pPr>
        <w:pStyle w:val="ListParagraph"/>
        <w:numPr>
          <w:ilvl w:val="0"/>
          <w:numId w:val="5"/>
        </w:numPr>
      </w:pPr>
      <w:r>
        <w:t>Why did you prefer that mock-up over the others?</w:t>
      </w:r>
    </w:p>
    <w:p w14:paraId="38FD20BD" w14:textId="77777777" w:rsidR="00A44726" w:rsidRDefault="00A44726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A44726" w14:paraId="368CCCB3" w14:textId="77777777" w:rsidTr="00B17F79">
        <w:tc>
          <w:tcPr>
            <w:tcW w:w="5000" w:type="pct"/>
          </w:tcPr>
          <w:p w14:paraId="61DDC1A2" w14:textId="33838F9E" w:rsidR="00A44726" w:rsidRDefault="00A44726" w:rsidP="0098635B"/>
          <w:p w14:paraId="135A4EED" w14:textId="77777777" w:rsidR="00A44726" w:rsidRDefault="00A44726" w:rsidP="0098635B"/>
          <w:p w14:paraId="0A92A33B" w14:textId="77777777" w:rsidR="00A44726" w:rsidRDefault="00A44726" w:rsidP="0098635B"/>
        </w:tc>
      </w:tr>
    </w:tbl>
    <w:p w14:paraId="5295C6B1" w14:textId="77777777" w:rsidR="00A44726" w:rsidRDefault="00A44726" w:rsidP="0098635B"/>
    <w:p w14:paraId="56F46212" w14:textId="77777777" w:rsidR="00A44726" w:rsidRDefault="00A44726" w:rsidP="0098635B">
      <w:pPr>
        <w:pStyle w:val="ListParagraph"/>
        <w:numPr>
          <w:ilvl w:val="0"/>
          <w:numId w:val="5"/>
        </w:numPr>
      </w:pPr>
      <w:r>
        <w:t>What suggestions do you have</w:t>
      </w:r>
      <w:r w:rsidR="001D1D41">
        <w:t xml:space="preserve"> that I could do</w:t>
      </w:r>
      <w:r>
        <w:t xml:space="preserve"> to </w:t>
      </w:r>
      <w:r w:rsidRPr="001D1D41">
        <w:rPr>
          <w:b/>
          <w:bCs/>
        </w:rPr>
        <w:t>improve</w:t>
      </w:r>
      <w:r>
        <w:t xml:space="preserve"> your preferred mock-up?</w:t>
      </w:r>
    </w:p>
    <w:p w14:paraId="78632A59" w14:textId="77777777" w:rsidR="00A44726" w:rsidRDefault="00A44726" w:rsidP="0098635B"/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0456"/>
      </w:tblGrid>
      <w:tr w:rsidR="00A44726" w14:paraId="2FEAAB7D" w14:textId="77777777" w:rsidTr="00B17F79">
        <w:tc>
          <w:tcPr>
            <w:tcW w:w="5000" w:type="pct"/>
          </w:tcPr>
          <w:p w14:paraId="02DB3E1E" w14:textId="77777777" w:rsidR="00A44726" w:rsidRDefault="00A44726" w:rsidP="00BD2429"/>
        </w:tc>
      </w:tr>
    </w:tbl>
    <w:p w14:paraId="58C1A2CB" w14:textId="77777777" w:rsidR="00A44726" w:rsidRDefault="00A44726" w:rsidP="0098635B">
      <w:pPr>
        <w:pStyle w:val="Heading1"/>
        <w:sectPr w:rsidR="00A44726" w:rsidSect="003648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78F220F" w14:textId="77777777" w:rsidR="001B6238" w:rsidRPr="001B6238" w:rsidRDefault="001B6238" w:rsidP="0098635B"/>
    <w:sectPr w:rsidR="001B6238" w:rsidRPr="001B6238" w:rsidSect="003648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E26D" w14:textId="77777777" w:rsidR="000A28EC" w:rsidRDefault="000A28EC" w:rsidP="00BD2429">
      <w:r>
        <w:separator/>
      </w:r>
    </w:p>
  </w:endnote>
  <w:endnote w:type="continuationSeparator" w:id="0">
    <w:p w14:paraId="64FC40A5" w14:textId="77777777" w:rsidR="000A28EC" w:rsidRDefault="000A28EC" w:rsidP="00BD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79EF6" w14:textId="77777777" w:rsidR="000A28EC" w:rsidRDefault="000A28EC" w:rsidP="00BD2429">
      <w:r>
        <w:separator/>
      </w:r>
    </w:p>
  </w:footnote>
  <w:footnote w:type="continuationSeparator" w:id="0">
    <w:p w14:paraId="00FE024E" w14:textId="77777777" w:rsidR="000A28EC" w:rsidRDefault="000A28EC" w:rsidP="00BD2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4C7"/>
    <w:multiLevelType w:val="hybridMultilevel"/>
    <w:tmpl w:val="DBCE08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467C"/>
    <w:multiLevelType w:val="hybridMultilevel"/>
    <w:tmpl w:val="DBCE08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7244"/>
    <w:multiLevelType w:val="hybridMultilevel"/>
    <w:tmpl w:val="DBCE08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64525"/>
    <w:multiLevelType w:val="hybridMultilevel"/>
    <w:tmpl w:val="DBCE08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506C1"/>
    <w:multiLevelType w:val="hybridMultilevel"/>
    <w:tmpl w:val="DBCE08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61018"/>
    <w:multiLevelType w:val="hybridMultilevel"/>
    <w:tmpl w:val="34807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B3344"/>
    <w:multiLevelType w:val="hybridMultilevel"/>
    <w:tmpl w:val="FC8052BC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E5A"/>
    <w:rsid w:val="00021162"/>
    <w:rsid w:val="00026A08"/>
    <w:rsid w:val="000472B3"/>
    <w:rsid w:val="000A28EC"/>
    <w:rsid w:val="000F561D"/>
    <w:rsid w:val="0010699F"/>
    <w:rsid w:val="00115EBA"/>
    <w:rsid w:val="00170874"/>
    <w:rsid w:val="00186FEC"/>
    <w:rsid w:val="001B6238"/>
    <w:rsid w:val="001D1D41"/>
    <w:rsid w:val="00200B56"/>
    <w:rsid w:val="0024303D"/>
    <w:rsid w:val="002A2CB8"/>
    <w:rsid w:val="00335904"/>
    <w:rsid w:val="0034330F"/>
    <w:rsid w:val="003552EF"/>
    <w:rsid w:val="0036480B"/>
    <w:rsid w:val="00396C14"/>
    <w:rsid w:val="003B7FBE"/>
    <w:rsid w:val="00407D9D"/>
    <w:rsid w:val="00475B21"/>
    <w:rsid w:val="00476185"/>
    <w:rsid w:val="004E269B"/>
    <w:rsid w:val="00512B8B"/>
    <w:rsid w:val="00527999"/>
    <w:rsid w:val="005544CF"/>
    <w:rsid w:val="005F2B7F"/>
    <w:rsid w:val="00632E59"/>
    <w:rsid w:val="006713F7"/>
    <w:rsid w:val="00696B16"/>
    <w:rsid w:val="0076256E"/>
    <w:rsid w:val="007805C5"/>
    <w:rsid w:val="007C1751"/>
    <w:rsid w:val="00804788"/>
    <w:rsid w:val="00856CFE"/>
    <w:rsid w:val="00865ADB"/>
    <w:rsid w:val="00966144"/>
    <w:rsid w:val="0098635B"/>
    <w:rsid w:val="00995A88"/>
    <w:rsid w:val="009A6F82"/>
    <w:rsid w:val="00A318F5"/>
    <w:rsid w:val="00A44726"/>
    <w:rsid w:val="00A9008D"/>
    <w:rsid w:val="00AF2094"/>
    <w:rsid w:val="00AF2EB8"/>
    <w:rsid w:val="00B33225"/>
    <w:rsid w:val="00B7072D"/>
    <w:rsid w:val="00B81ABB"/>
    <w:rsid w:val="00BA0362"/>
    <w:rsid w:val="00BB1BA0"/>
    <w:rsid w:val="00BD2429"/>
    <w:rsid w:val="00BE315C"/>
    <w:rsid w:val="00C0050D"/>
    <w:rsid w:val="00C56A1E"/>
    <w:rsid w:val="00CE5518"/>
    <w:rsid w:val="00DC472B"/>
    <w:rsid w:val="00E1275C"/>
    <w:rsid w:val="00E54367"/>
    <w:rsid w:val="00E8408A"/>
    <w:rsid w:val="00EE44A9"/>
    <w:rsid w:val="00F23E5A"/>
    <w:rsid w:val="00F327C0"/>
    <w:rsid w:val="00F3790D"/>
    <w:rsid w:val="00FD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BE0A"/>
  <w15:chartTrackingRefBased/>
  <w15:docId w15:val="{166FE2FE-816C-41A2-B5F6-366D4A05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35B"/>
    <w:rPr>
      <w:rFonts w:ascii="Arial" w:hAnsi="Arial" w:cs="Arial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35B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35B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35B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5B"/>
    <w:rPr>
      <w:rFonts w:ascii="Arial" w:eastAsiaTheme="majorEastAsia" w:hAnsi="Arial" w:cs="Arial"/>
      <w:spacing w:val="-10"/>
      <w:kern w:val="28"/>
      <w:sz w:val="56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98635B"/>
    <w:rPr>
      <w:rFonts w:ascii="Arial" w:eastAsiaTheme="majorEastAsia" w:hAnsi="Arial" w:cs="Arial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98635B"/>
    <w:rPr>
      <w:rFonts w:ascii="Arial" w:eastAsiaTheme="majorEastAsia" w:hAnsi="Arial" w:cs="Arial"/>
      <w:b/>
      <w:bCs/>
      <w:color w:val="2F5496" w:themeColor="accent1" w:themeShade="BF"/>
      <w:sz w:val="26"/>
      <w:szCs w:val="26"/>
      <w:lang w:val="en-AU"/>
    </w:rPr>
  </w:style>
  <w:style w:type="table" w:styleId="TableGrid">
    <w:name w:val="Table Grid"/>
    <w:basedOn w:val="TableNormal"/>
    <w:uiPriority w:val="39"/>
    <w:rsid w:val="00865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4330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6480B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33590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6713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Z" w:eastAsia="en-NZ"/>
    </w:rPr>
  </w:style>
  <w:style w:type="character" w:customStyle="1" w:styleId="eop">
    <w:name w:val="eop"/>
    <w:basedOn w:val="DefaultParagraphFont"/>
    <w:rsid w:val="006713F7"/>
  </w:style>
  <w:style w:type="paragraph" w:styleId="Header">
    <w:name w:val="header"/>
    <w:basedOn w:val="Normal"/>
    <w:link w:val="HeaderChar"/>
    <w:uiPriority w:val="99"/>
    <w:unhideWhenUsed/>
    <w:rsid w:val="00BD24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429"/>
    <w:rPr>
      <w:rFonts w:ascii="Arial" w:hAnsi="Arial" w:cs="Arial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BD24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429"/>
    <w:rPr>
      <w:rFonts w:ascii="Arial" w:hAnsi="Arial" w:cs="Arial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WITNO\Downloads\Design%20Schemes%20Feedbac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 Schemes Feedback Template.dotx</Template>
  <TotalTime>25</TotalTime>
  <Pages>8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Jayden</dc:creator>
  <cp:keywords/>
  <dc:description/>
  <cp:lastModifiedBy>Catty</cp:lastModifiedBy>
  <cp:revision>7</cp:revision>
  <dcterms:created xsi:type="dcterms:W3CDTF">2021-06-23T20:58:00Z</dcterms:created>
  <dcterms:modified xsi:type="dcterms:W3CDTF">2021-06-27T22:39:00Z</dcterms:modified>
</cp:coreProperties>
</file>